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A0" w:rsidRDefault="00801496">
      <w:pPr>
        <w:pStyle w:val="aa"/>
      </w:pPr>
      <w:proofErr w:type="spellStart"/>
      <w:r>
        <w:rPr>
          <w:rFonts w:hint="eastAsia"/>
        </w:rPr>
        <w:t>BootStrap</w:t>
      </w:r>
      <w:proofErr w:type="spellEnd"/>
    </w:p>
    <w:p w:rsidR="007220A0" w:rsidRDefault="00801496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讲师：莫凡</w:t>
      </w:r>
    </w:p>
    <w:p w:rsidR="007220A0" w:rsidRDefault="00801496">
      <w:pPr>
        <w:pStyle w:val="10"/>
        <w:tabs>
          <w:tab w:val="left" w:pos="425"/>
        </w:tabs>
        <w:spacing w:line="288" w:lineRule="auto"/>
      </w:pPr>
      <w:r>
        <w:rPr>
          <w:rFonts w:hint="eastAsia"/>
        </w:rPr>
        <w:t>课程回顾</w:t>
      </w:r>
    </w:p>
    <w:p w:rsidR="007220A0" w:rsidRDefault="00801496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:rsidR="007220A0" w:rsidRDefault="00801496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1.</w:t>
      </w:r>
      <w:r>
        <w:rPr>
          <w:rFonts w:hint="eastAsia"/>
        </w:rPr>
        <w:t>栅格系统</w:t>
      </w:r>
    </w:p>
    <w:p w:rsidR="007220A0" w:rsidRDefault="00801496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2.</w:t>
      </w:r>
      <w:r>
        <w:rPr>
          <w:rFonts w:hint="eastAsia"/>
        </w:rPr>
        <w:t>表格</w:t>
      </w:r>
    </w:p>
    <w:p w:rsidR="007220A0" w:rsidRDefault="00801496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3.</w:t>
      </w:r>
      <w:r>
        <w:rPr>
          <w:rFonts w:hint="eastAsia"/>
        </w:rPr>
        <w:t>表单</w:t>
      </w:r>
    </w:p>
    <w:p w:rsidR="007220A0" w:rsidRDefault="00801496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4.</w:t>
      </w:r>
      <w:r>
        <w:rPr>
          <w:rFonts w:hint="eastAsia"/>
        </w:rPr>
        <w:t>导航栏</w:t>
      </w:r>
    </w:p>
    <w:p w:rsidR="007220A0" w:rsidRDefault="00801496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5.</w:t>
      </w:r>
      <w:r>
        <w:rPr>
          <w:rFonts w:hint="eastAsia"/>
        </w:rPr>
        <w:t>轮播</w:t>
      </w:r>
    </w:p>
    <w:p w:rsidR="007220A0" w:rsidRDefault="00801496">
      <w:pPr>
        <w:pStyle w:val="1"/>
        <w:tabs>
          <w:tab w:val="left" w:pos="3049"/>
        </w:tabs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概述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BootStrap</w:t>
      </w:r>
      <w:proofErr w:type="spellEnd"/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6120130" cy="130238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A0" w:rsidRDefault="00801496">
      <w:pPr>
        <w:pStyle w:val="40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设计出响应式页面</w:t>
      </w:r>
      <w:r>
        <w:rPr>
          <w:rFonts w:hint="eastAsia"/>
        </w:rPr>
        <w:t>,</w:t>
      </w:r>
      <w:r>
        <w:rPr>
          <w:rFonts w:hint="eastAsia"/>
        </w:rPr>
        <w:t>由它设计页面可以在手机</w:t>
      </w:r>
      <w:r>
        <w:rPr>
          <w:rFonts w:hint="eastAsia"/>
        </w:rPr>
        <w:t>,PAD,PC</w:t>
      </w:r>
      <w:r>
        <w:rPr>
          <w:rFonts w:hint="eastAsia"/>
        </w:rPr>
        <w:t>都可以直接访问</w:t>
      </w:r>
      <w:r>
        <w:rPr>
          <w:rFonts w:hint="eastAsia"/>
        </w:rPr>
        <w:t>.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 xml:space="preserve">Bootstrap </w:t>
      </w:r>
      <w:r>
        <w:rPr>
          <w:rFonts w:hint="eastAsia"/>
        </w:rPr>
        <w:t>包的内容</w:t>
      </w:r>
    </w:p>
    <w:p w:rsidR="007220A0" w:rsidRDefault="00801496">
      <w:pPr>
        <w:pStyle w:val="40"/>
      </w:pPr>
      <w:r>
        <w:rPr>
          <w:rFonts w:hint="eastAsia"/>
        </w:rPr>
        <w:t>基本结构：</w:t>
      </w:r>
      <w:r>
        <w:rPr>
          <w:rFonts w:hint="eastAsia"/>
        </w:rPr>
        <w:t xml:space="preserve">Bootstrap </w:t>
      </w:r>
      <w:r>
        <w:rPr>
          <w:rFonts w:hint="eastAsia"/>
        </w:rPr>
        <w:t>提供了一个带有网格系统、链接样式、背景的基本结构。这将在</w:t>
      </w:r>
      <w:r>
        <w:rPr>
          <w:rFonts w:hint="eastAsia"/>
        </w:rPr>
        <w:t xml:space="preserve"> Bootstrap </w:t>
      </w:r>
      <w:r>
        <w:rPr>
          <w:rFonts w:hint="eastAsia"/>
        </w:rPr>
        <w:t>基本结构</w:t>
      </w:r>
      <w:r>
        <w:rPr>
          <w:rFonts w:hint="eastAsia"/>
        </w:rPr>
        <w:t xml:space="preserve"> </w:t>
      </w:r>
      <w:r>
        <w:rPr>
          <w:rFonts w:hint="eastAsia"/>
        </w:rPr>
        <w:t>部分详细讲解。</w:t>
      </w:r>
    </w:p>
    <w:p w:rsidR="007220A0" w:rsidRDefault="00801496">
      <w:pPr>
        <w:pStyle w:val="40"/>
      </w:pPr>
      <w:r>
        <w:rPr>
          <w:rFonts w:hint="eastAsia"/>
          <w:color w:val="0000FF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Bootstrap </w:t>
      </w:r>
      <w:r>
        <w:rPr>
          <w:rFonts w:hint="eastAsia"/>
        </w:rPr>
        <w:t>自</w:t>
      </w:r>
      <w:proofErr w:type="gramStart"/>
      <w:r>
        <w:rPr>
          <w:rFonts w:hint="eastAsia"/>
        </w:rPr>
        <w:t>带以下</w:t>
      </w:r>
      <w:proofErr w:type="gramEnd"/>
      <w:r>
        <w:rPr>
          <w:rFonts w:hint="eastAsia"/>
        </w:rPr>
        <w:t>特性：全局的</w:t>
      </w:r>
      <w:r>
        <w:rPr>
          <w:rFonts w:hint="eastAsia"/>
        </w:rPr>
        <w:t xml:space="preserve"> CSS </w:t>
      </w:r>
      <w:r>
        <w:rPr>
          <w:rFonts w:hint="eastAsia"/>
        </w:rPr>
        <w:t>设置、定义基本的</w:t>
      </w:r>
      <w:r>
        <w:rPr>
          <w:rFonts w:hint="eastAsia"/>
        </w:rPr>
        <w:t xml:space="preserve"> HTML </w:t>
      </w:r>
      <w:r>
        <w:rPr>
          <w:rFonts w:hint="eastAsia"/>
        </w:rPr>
        <w:t>元素样式、可扩展的</w:t>
      </w:r>
      <w:r>
        <w:rPr>
          <w:rFonts w:hint="eastAsia"/>
        </w:rPr>
        <w:t xml:space="preserve"> class</w:t>
      </w:r>
      <w:r>
        <w:rPr>
          <w:rFonts w:hint="eastAsia"/>
        </w:rPr>
        <w:t>，以及一个先进的网格系统。这将在</w:t>
      </w:r>
      <w:r>
        <w:rPr>
          <w:rFonts w:hint="eastAsia"/>
        </w:rPr>
        <w:t xml:space="preserve"> Bootstrap CSS </w:t>
      </w:r>
      <w:r>
        <w:rPr>
          <w:rFonts w:hint="eastAsia"/>
        </w:rPr>
        <w:t>部分详细讲解。</w:t>
      </w:r>
    </w:p>
    <w:p w:rsidR="007220A0" w:rsidRDefault="00801496">
      <w:pPr>
        <w:pStyle w:val="40"/>
      </w:pPr>
      <w:r>
        <w:rPr>
          <w:rFonts w:hint="eastAsia"/>
          <w:color w:val="0000FF"/>
        </w:rPr>
        <w:t>组件</w:t>
      </w:r>
      <w:r>
        <w:rPr>
          <w:rFonts w:hint="eastAsia"/>
        </w:rPr>
        <w:t>：</w:t>
      </w:r>
      <w:r>
        <w:rPr>
          <w:rFonts w:hint="eastAsia"/>
        </w:rPr>
        <w:t xml:space="preserve">Bootstrap </w:t>
      </w:r>
      <w:r>
        <w:rPr>
          <w:rFonts w:hint="eastAsia"/>
        </w:rPr>
        <w:t>包含了十几个可重用的组件，用于创建图像、下拉菜单、导航、警告框、弹出框等等。这将在</w:t>
      </w:r>
      <w:r>
        <w:rPr>
          <w:rFonts w:hint="eastAsia"/>
        </w:rPr>
        <w:t xml:space="preserve"> </w:t>
      </w:r>
      <w:r>
        <w:rPr>
          <w:rFonts w:hint="eastAsia"/>
        </w:rPr>
        <w:t>布局组件</w:t>
      </w:r>
      <w:r>
        <w:rPr>
          <w:rFonts w:hint="eastAsia"/>
        </w:rPr>
        <w:t xml:space="preserve"> </w:t>
      </w:r>
      <w:r>
        <w:rPr>
          <w:rFonts w:hint="eastAsia"/>
        </w:rPr>
        <w:t>部分详细讲解。</w:t>
      </w:r>
    </w:p>
    <w:p w:rsidR="007220A0" w:rsidRDefault="00801496">
      <w:pPr>
        <w:pStyle w:val="40"/>
      </w:pPr>
      <w:r>
        <w:rPr>
          <w:rFonts w:hint="eastAsia"/>
          <w:color w:val="0000FF"/>
        </w:rPr>
        <w:lastRenderedPageBreak/>
        <w:t xml:space="preserve">JavaScript </w:t>
      </w:r>
      <w:r>
        <w:rPr>
          <w:rFonts w:hint="eastAsia"/>
          <w:color w:val="0000FF"/>
        </w:rPr>
        <w:t>插件</w:t>
      </w:r>
      <w:r>
        <w:rPr>
          <w:rFonts w:hint="eastAsia"/>
        </w:rPr>
        <w:t>：</w:t>
      </w:r>
      <w:r>
        <w:rPr>
          <w:rFonts w:hint="eastAsia"/>
        </w:rPr>
        <w:t xml:space="preserve">Bootstrap </w:t>
      </w:r>
      <w:r>
        <w:rPr>
          <w:rFonts w:hint="eastAsia"/>
        </w:rPr>
        <w:t>包含了十几个自定义的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插件。您可以直接包含所有的插件，也可以逐个包含这些插件。这将在</w:t>
      </w:r>
      <w:r>
        <w:rPr>
          <w:rFonts w:hint="eastAsia"/>
        </w:rPr>
        <w:t xml:space="preserve"> Bootstrap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部分详细讲解。</w:t>
      </w:r>
    </w:p>
    <w:p w:rsidR="007220A0" w:rsidRDefault="00801496">
      <w:pPr>
        <w:pStyle w:val="40"/>
      </w:pPr>
      <w:r>
        <w:rPr>
          <w:rFonts w:hint="eastAsia"/>
        </w:rPr>
        <w:t>定制：您可以定制</w:t>
      </w:r>
      <w:r>
        <w:rPr>
          <w:rFonts w:hint="eastAsia"/>
        </w:rPr>
        <w:t xml:space="preserve"> Bootstrap </w:t>
      </w:r>
      <w:r>
        <w:rPr>
          <w:rFonts w:hint="eastAsia"/>
        </w:rPr>
        <w:t>的组件、</w:t>
      </w:r>
      <w:r>
        <w:rPr>
          <w:rFonts w:hint="eastAsia"/>
        </w:rPr>
        <w:t>LE</w:t>
      </w:r>
      <w:r>
        <w:rPr>
          <w:rFonts w:hint="eastAsia"/>
        </w:rPr>
        <w:t xml:space="preserve">SS </w:t>
      </w:r>
      <w:r>
        <w:rPr>
          <w:rFonts w:hint="eastAsia"/>
        </w:rPr>
        <w:t>变量和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插件来得到您自己的版本。</w:t>
      </w:r>
    </w:p>
    <w:p w:rsidR="007220A0" w:rsidRDefault="00801496">
      <w:pPr>
        <w:pStyle w:val="1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起步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下载</w:t>
      </w:r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5486400" cy="225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引入的文件</w:t>
      </w:r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6120130" cy="16700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添加一个</w:t>
      </w:r>
      <w:r>
        <w:rPr>
          <w:rFonts w:hint="eastAsia"/>
        </w:rPr>
        <w:t>meta</w:t>
      </w:r>
      <w:r>
        <w:rPr>
          <w:rFonts w:hint="eastAsia"/>
        </w:rPr>
        <w:t>标签</w:t>
      </w:r>
    </w:p>
    <w:p w:rsidR="007220A0" w:rsidRDefault="00801496">
      <w:pPr>
        <w:pStyle w:val="40"/>
      </w:pPr>
      <w:r>
        <w:rPr>
          <w:rFonts w:hint="eastAsia"/>
        </w:rPr>
        <w:t>移动设备优先是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 xml:space="preserve">Bootstrap 3 </w:t>
      </w:r>
      <w:r>
        <w:rPr>
          <w:rFonts w:hint="eastAsia"/>
          <w:b/>
          <w:bCs/>
          <w:color w:val="0000FF"/>
        </w:rPr>
        <w:t>的最显著的变化。</w:t>
      </w:r>
    </w:p>
    <w:p w:rsidR="007220A0" w:rsidRDefault="00801496">
      <w:pPr>
        <w:pStyle w:val="40"/>
      </w:pPr>
      <w:r>
        <w:rPr>
          <w:rFonts w:hint="eastAsia"/>
        </w:rPr>
        <w:t>在之前的</w:t>
      </w:r>
      <w:r>
        <w:rPr>
          <w:rFonts w:hint="eastAsia"/>
        </w:rPr>
        <w:t xml:space="preserve"> Bootstrap </w:t>
      </w:r>
      <w:r>
        <w:rPr>
          <w:rFonts w:hint="eastAsia"/>
        </w:rPr>
        <w:t>版本中（直到</w:t>
      </w:r>
      <w:r>
        <w:rPr>
          <w:rFonts w:hint="eastAsia"/>
        </w:rPr>
        <w:t xml:space="preserve"> 2.x</w:t>
      </w:r>
      <w:r>
        <w:rPr>
          <w:rFonts w:hint="eastAsia"/>
        </w:rPr>
        <w:t>），您需要手动引用另一个</w:t>
      </w:r>
      <w:r>
        <w:rPr>
          <w:rFonts w:hint="eastAsia"/>
        </w:rPr>
        <w:t xml:space="preserve"> CSS</w:t>
      </w:r>
      <w:r>
        <w:rPr>
          <w:rFonts w:hint="eastAsia"/>
        </w:rPr>
        <w:t>，才能让整个项目友好的支持移动设备。现在不一样了，</w:t>
      </w:r>
      <w:r>
        <w:rPr>
          <w:rFonts w:hint="eastAsia"/>
        </w:rPr>
        <w:t xml:space="preserve">Bootstrap 3 </w:t>
      </w:r>
      <w:r>
        <w:rPr>
          <w:rFonts w:hint="eastAsia"/>
        </w:rPr>
        <w:t>默认的</w:t>
      </w:r>
      <w:r>
        <w:rPr>
          <w:rFonts w:hint="eastAsia"/>
        </w:rPr>
        <w:t xml:space="preserve"> CSS </w:t>
      </w:r>
      <w:r>
        <w:rPr>
          <w:rFonts w:hint="eastAsia"/>
        </w:rPr>
        <w:t>本身就对移动设备友好支持。</w:t>
      </w:r>
      <w:r>
        <w:rPr>
          <w:rFonts w:hint="eastAsia"/>
        </w:rPr>
        <w:t xml:space="preserve">Bootstrap 3 </w:t>
      </w:r>
      <w:r>
        <w:rPr>
          <w:rFonts w:hint="eastAsia"/>
        </w:rPr>
        <w:t>的设计目标是移动设备优先，然后才是桌面设备。这实际上是一个非常及时的转变，因为现在越来越多的</w:t>
      </w:r>
      <w:r>
        <w:rPr>
          <w:rFonts w:hint="eastAsia"/>
        </w:rPr>
        <w:lastRenderedPageBreak/>
        <w:t>用户使用移动设备。为了让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开发的网站对移动设备友好，确保适当的绘制和触屏缩放，需要在网页的</w:t>
      </w:r>
      <w:r>
        <w:rPr>
          <w:rFonts w:hint="eastAsia"/>
        </w:rPr>
        <w:t xml:space="preserve"> head </w:t>
      </w:r>
      <w:r>
        <w:rPr>
          <w:rFonts w:hint="eastAsia"/>
        </w:rPr>
        <w:t>之中添加</w:t>
      </w:r>
      <w:r>
        <w:rPr>
          <w:rFonts w:hint="eastAsia"/>
        </w:rPr>
        <w:t xml:space="preserve"> viewport meta </w:t>
      </w:r>
      <w:r>
        <w:rPr>
          <w:rFonts w:hint="eastAsia"/>
        </w:rPr>
        <w:t>标签，如下所示：</w:t>
      </w:r>
    </w:p>
    <w:p w:rsidR="007220A0" w:rsidRDefault="00801496">
      <w:pPr>
        <w:pStyle w:val="coder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220A0" w:rsidRDefault="00801496">
      <w:pPr>
        <w:pStyle w:val="40"/>
      </w:pPr>
      <w:r>
        <w:rPr>
          <w:rFonts w:hint="eastAsia"/>
        </w:rPr>
        <w:t xml:space="preserve">width </w:t>
      </w:r>
      <w:r>
        <w:rPr>
          <w:rFonts w:hint="eastAsia"/>
        </w:rPr>
        <w:t>属性</w:t>
      </w:r>
      <w:r>
        <w:rPr>
          <w:rFonts w:hint="eastAsia"/>
          <w:b/>
          <w:bCs/>
          <w:color w:val="0000FF"/>
        </w:rPr>
        <w:t>控制设备的宽度</w:t>
      </w:r>
      <w:r>
        <w:rPr>
          <w:rFonts w:hint="eastAsia"/>
        </w:rPr>
        <w:t>。假设您的网站将被带有不同屏幕分辨率的设备浏览，那么将它设置为</w:t>
      </w:r>
      <w:r>
        <w:rPr>
          <w:rFonts w:hint="eastAsia"/>
        </w:rPr>
        <w:t xml:space="preserve"> dev</w:t>
      </w:r>
      <w:r>
        <w:rPr>
          <w:rFonts w:hint="eastAsia"/>
        </w:rPr>
        <w:t xml:space="preserve">ice-width </w:t>
      </w:r>
      <w:r>
        <w:rPr>
          <w:rFonts w:hint="eastAsia"/>
        </w:rPr>
        <w:t>可以确保它能正确呈现在不同设备上。</w:t>
      </w:r>
    </w:p>
    <w:p w:rsidR="007220A0" w:rsidRDefault="00801496">
      <w:pPr>
        <w:pStyle w:val="40"/>
      </w:pPr>
      <w:r>
        <w:rPr>
          <w:rFonts w:hint="eastAsia"/>
        </w:rPr>
        <w:t xml:space="preserve">initial-scale=1.0 </w:t>
      </w:r>
      <w:r>
        <w:rPr>
          <w:rFonts w:hint="eastAsia"/>
        </w:rPr>
        <w:t>确保</w:t>
      </w:r>
      <w:r>
        <w:rPr>
          <w:rFonts w:hint="eastAsia"/>
          <w:b/>
          <w:bCs/>
          <w:color w:val="0000FF"/>
        </w:rPr>
        <w:t>网页加载时，以</w:t>
      </w:r>
      <w:r>
        <w:rPr>
          <w:rFonts w:hint="eastAsia"/>
          <w:b/>
          <w:bCs/>
          <w:color w:val="0000FF"/>
        </w:rPr>
        <w:t xml:space="preserve"> 1:1 </w:t>
      </w:r>
      <w:r>
        <w:rPr>
          <w:rFonts w:hint="eastAsia"/>
          <w:b/>
          <w:bCs/>
          <w:color w:val="0000FF"/>
        </w:rPr>
        <w:t>的比例呈现</w:t>
      </w:r>
      <w:r>
        <w:rPr>
          <w:rFonts w:hint="eastAsia"/>
        </w:rPr>
        <w:t>，不会有任何的缩放。</w:t>
      </w:r>
    </w:p>
    <w:p w:rsidR="007220A0" w:rsidRDefault="00801496">
      <w:pPr>
        <w:pStyle w:val="40"/>
      </w:pPr>
      <w:r>
        <w:rPr>
          <w:rFonts w:hint="eastAsia"/>
        </w:rPr>
        <w:t>在移动设备浏览器上，通过为</w:t>
      </w:r>
      <w:r>
        <w:rPr>
          <w:rFonts w:hint="eastAsia"/>
        </w:rPr>
        <w:t xml:space="preserve"> viewport meta </w:t>
      </w:r>
      <w:r>
        <w:rPr>
          <w:rFonts w:hint="eastAsia"/>
        </w:rPr>
        <w:t>标签添加</w:t>
      </w:r>
      <w:r>
        <w:rPr>
          <w:rFonts w:hint="eastAsia"/>
        </w:rPr>
        <w:t xml:space="preserve"> user-scalable=no </w:t>
      </w:r>
      <w:r>
        <w:rPr>
          <w:rFonts w:hint="eastAsia"/>
        </w:rPr>
        <w:t>可以禁用其缩放（</w:t>
      </w:r>
      <w:r>
        <w:rPr>
          <w:rFonts w:hint="eastAsia"/>
        </w:rPr>
        <w:t>zooming</w:t>
      </w:r>
      <w:r>
        <w:rPr>
          <w:rFonts w:hint="eastAsia"/>
        </w:rPr>
        <w:t>）功能。</w:t>
      </w:r>
    </w:p>
    <w:p w:rsidR="007220A0" w:rsidRDefault="00801496">
      <w:pPr>
        <w:pStyle w:val="40"/>
      </w:pPr>
      <w:r>
        <w:rPr>
          <w:rFonts w:hint="eastAsia"/>
        </w:rPr>
        <w:t>通常情况下，</w:t>
      </w:r>
      <w:r>
        <w:rPr>
          <w:rFonts w:hint="eastAsia"/>
        </w:rPr>
        <w:t xml:space="preserve">maximum-scale=1.0 </w:t>
      </w:r>
      <w:r>
        <w:rPr>
          <w:rFonts w:hint="eastAsia"/>
        </w:rPr>
        <w:t>与</w:t>
      </w:r>
      <w:r>
        <w:rPr>
          <w:rFonts w:hint="eastAsia"/>
        </w:rPr>
        <w:t xml:space="preserve"> user-scalable=no </w:t>
      </w:r>
      <w:r>
        <w:rPr>
          <w:rFonts w:hint="eastAsia"/>
        </w:rPr>
        <w:t>一起使用。这样禁用缩放功能后，用户只能滚动屏幕，就能让您的网站看上去更像原生应用的感觉。</w:t>
      </w:r>
    </w:p>
    <w:p w:rsidR="007220A0" w:rsidRDefault="00801496">
      <w:pPr>
        <w:pStyle w:val="40"/>
      </w:pPr>
      <w:r>
        <w:rPr>
          <w:rFonts w:hint="eastAsia"/>
        </w:rPr>
        <w:t>注意，这种方式我们并不推荐所有网站使用，还是</w:t>
      </w:r>
      <w:r>
        <w:rPr>
          <w:rFonts w:hint="eastAsia"/>
        </w:rPr>
        <w:t>要看您自己的情况而定！</w:t>
      </w:r>
    </w:p>
    <w:p w:rsidR="007220A0" w:rsidRDefault="00801496">
      <w:pPr>
        <w:pStyle w:val="coder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initial-scale=1.0, maximum-scale=1.0, user-scalable=no"&gt;</w:t>
      </w:r>
    </w:p>
    <w:p w:rsidR="007220A0" w:rsidRDefault="00801496">
      <w:pPr>
        <w:pStyle w:val="1"/>
      </w:pPr>
      <w:r>
        <w:rPr>
          <w:rFonts w:hint="eastAsia"/>
        </w:rPr>
        <w:t>布局容器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需要为页面内容和栅格系统包裹一个</w:t>
      </w:r>
      <w:r>
        <w:rPr>
          <w:rFonts w:hint="eastAsia"/>
        </w:rPr>
        <w:t xml:space="preserve"> .container </w:t>
      </w:r>
      <w:r>
        <w:rPr>
          <w:rFonts w:hint="eastAsia"/>
        </w:rPr>
        <w:t>容器。我们提供了两个作此用处的类。注意，由于</w:t>
      </w:r>
      <w:r>
        <w:rPr>
          <w:rFonts w:hint="eastAsia"/>
        </w:rPr>
        <w:t xml:space="preserve"> padding </w:t>
      </w:r>
      <w:r>
        <w:rPr>
          <w:rFonts w:hint="eastAsia"/>
        </w:rPr>
        <w:t>等属性的原因，这两种容器类不能互相嵌套。</w:t>
      </w:r>
    </w:p>
    <w:p w:rsidR="007220A0" w:rsidRDefault="00801496">
      <w:pPr>
        <w:pStyle w:val="40"/>
      </w:pPr>
      <w:r>
        <w:rPr>
          <w:rFonts w:hint="eastAsia"/>
        </w:rPr>
        <w:t xml:space="preserve">.container 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固定宽度并支持响应式布局的容器。</w:t>
      </w:r>
    </w:p>
    <w:p w:rsidR="007220A0" w:rsidRDefault="00801496">
      <w:pPr>
        <w:pStyle w:val="coder"/>
      </w:pPr>
      <w:r>
        <w:t>&lt;div class</w:t>
      </w:r>
      <w:r>
        <w:t>="container"&gt;</w:t>
      </w:r>
    </w:p>
    <w:p w:rsidR="007220A0" w:rsidRDefault="00801496">
      <w:pPr>
        <w:pStyle w:val="coder"/>
      </w:pPr>
      <w:r>
        <w:t xml:space="preserve">  ...</w:t>
      </w:r>
    </w:p>
    <w:p w:rsidR="007220A0" w:rsidRDefault="00801496">
      <w:pPr>
        <w:pStyle w:val="coder"/>
      </w:pPr>
      <w:r>
        <w:t>&lt;/div&gt;</w:t>
      </w:r>
    </w:p>
    <w:p w:rsidR="007220A0" w:rsidRDefault="00801496">
      <w:pPr>
        <w:pStyle w:val="40"/>
      </w:pPr>
      <w:r>
        <w:rPr>
          <w:rFonts w:hint="eastAsia"/>
        </w:rPr>
        <w:t xml:space="preserve">.container-fluid 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 xml:space="preserve"> 100% </w:t>
      </w:r>
      <w:r>
        <w:rPr>
          <w:rFonts w:hint="eastAsia"/>
        </w:rPr>
        <w:t>宽度，占据全部视口（</w:t>
      </w:r>
      <w:r>
        <w:rPr>
          <w:rFonts w:hint="eastAsia"/>
        </w:rPr>
        <w:t>viewport</w:t>
      </w:r>
      <w:r>
        <w:rPr>
          <w:rFonts w:hint="eastAsia"/>
        </w:rPr>
        <w:t>）的容器。</w:t>
      </w:r>
    </w:p>
    <w:p w:rsidR="007220A0" w:rsidRDefault="00801496">
      <w:pPr>
        <w:pStyle w:val="coder"/>
      </w:pPr>
      <w:r>
        <w:t>&lt;div class="container-fluid"&gt;</w:t>
      </w:r>
    </w:p>
    <w:p w:rsidR="007220A0" w:rsidRDefault="00801496">
      <w:pPr>
        <w:pStyle w:val="coder"/>
      </w:pPr>
      <w:r>
        <w:t xml:space="preserve">  ...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栅格系统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提供了一套</w:t>
      </w:r>
      <w:r>
        <w:rPr>
          <w:rFonts w:hint="eastAsia"/>
          <w:b/>
          <w:bCs/>
          <w:color w:val="0000FF"/>
        </w:rPr>
        <w:t>响应式、</w:t>
      </w:r>
      <w:r>
        <w:rPr>
          <w:rFonts w:hint="eastAsia"/>
        </w:rPr>
        <w:t>移动设备优先的流式栅格系统，随着屏幕或</w:t>
      </w:r>
      <w:r>
        <w:rPr>
          <w:rFonts w:hint="eastAsia"/>
          <w:b/>
          <w:bCs/>
          <w:color w:val="0000FF"/>
        </w:rPr>
        <w:t>视口（</w:t>
      </w:r>
      <w:r>
        <w:rPr>
          <w:rFonts w:hint="eastAsia"/>
          <w:b/>
          <w:bCs/>
          <w:color w:val="0000FF"/>
        </w:rPr>
        <w:t>viewport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</w:rPr>
        <w:t>尺寸的增加，系统会自动分</w:t>
      </w:r>
      <w:r>
        <w:rPr>
          <w:rFonts w:hint="eastAsia"/>
          <w:b/>
          <w:bCs/>
        </w:rPr>
        <w:t>为最多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列</w:t>
      </w:r>
      <w:r>
        <w:rPr>
          <w:rFonts w:hint="eastAsia"/>
        </w:rPr>
        <w:t>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什么是网格（</w:t>
      </w:r>
      <w:r>
        <w:rPr>
          <w:rFonts w:hint="eastAsia"/>
        </w:rPr>
        <w:t>Grid</w:t>
      </w:r>
      <w:r>
        <w:rPr>
          <w:rFonts w:hint="eastAsia"/>
        </w:rPr>
        <w:t>）？</w:t>
      </w:r>
    </w:p>
    <w:p w:rsidR="007220A0" w:rsidRDefault="00801496">
      <w:pPr>
        <w:pStyle w:val="40"/>
        <w:ind w:firstLineChars="0" w:firstLine="0"/>
      </w:pPr>
      <w:r>
        <w:rPr>
          <w:rFonts w:hint="eastAsia"/>
        </w:rPr>
        <w:t>摘自维基百科：</w:t>
      </w:r>
    </w:p>
    <w:p w:rsidR="007220A0" w:rsidRDefault="00801496">
      <w:pPr>
        <w:pStyle w:val="coder"/>
      </w:pPr>
      <w:r>
        <w:rPr>
          <w:rFonts w:hint="eastAsia"/>
        </w:rPr>
        <w:t>在平面设计中，网格是一种由一系列用于组织内容的相交的直线（垂直的、水平的）组成的结构（通常是二维的）。它广泛</w:t>
      </w:r>
      <w:r>
        <w:rPr>
          <w:rFonts w:hint="eastAsia"/>
        </w:rPr>
        <w:lastRenderedPageBreak/>
        <w:t>应用于打印设计中的设计布局和内容结构。在网页设计中，它是一种用于快速创建一致的布局和有效地使用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CSS </w:t>
      </w:r>
      <w:r>
        <w:rPr>
          <w:rFonts w:hint="eastAsia"/>
        </w:rPr>
        <w:t>的方法。</w:t>
      </w:r>
    </w:p>
    <w:p w:rsidR="007220A0" w:rsidRDefault="00801496">
      <w:pPr>
        <w:pStyle w:val="40"/>
      </w:pPr>
      <w:r>
        <w:rPr>
          <w:rFonts w:hint="eastAsia"/>
        </w:rPr>
        <w:t>简单地说，网页设计中的网格用于组织内容，让网站易于浏览，并降低用户端的负载。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 xml:space="preserve"> Bootstrap </w:t>
      </w:r>
      <w:r>
        <w:rPr>
          <w:rFonts w:hint="eastAsia"/>
        </w:rPr>
        <w:t>网格系统（</w:t>
      </w:r>
      <w:r>
        <w:rPr>
          <w:rFonts w:hint="eastAsia"/>
        </w:rPr>
        <w:t>Grid System</w:t>
      </w:r>
      <w:r>
        <w:rPr>
          <w:rFonts w:hint="eastAsia"/>
        </w:rPr>
        <w:t>）？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官方文档中有关网格系统的描述：</w:t>
      </w:r>
    </w:p>
    <w:p w:rsidR="007220A0" w:rsidRDefault="00801496">
      <w:pPr>
        <w:pStyle w:val="coder"/>
      </w:pPr>
      <w:r>
        <w:rPr>
          <w:rFonts w:hint="eastAsia"/>
        </w:rPr>
        <w:t xml:space="preserve">Bootstrap </w:t>
      </w:r>
      <w:r>
        <w:rPr>
          <w:rFonts w:hint="eastAsia"/>
        </w:rPr>
        <w:t>包含了一个响应式的、移动设备优先的、不固定的网格系统，可以随着设备或视口大小的增加而适当地扩展到</w:t>
      </w:r>
      <w:r>
        <w:rPr>
          <w:rFonts w:hint="eastAsia"/>
        </w:rPr>
        <w:t xml:space="preserve"> 12 </w:t>
      </w:r>
      <w:r>
        <w:rPr>
          <w:rFonts w:hint="eastAsia"/>
        </w:rPr>
        <w:t>列。它包含了用于简单的布局选项的预定义类，也包含了用于生成更多语义布局的功能强大的混合类。</w:t>
      </w:r>
    </w:p>
    <w:p w:rsidR="007220A0" w:rsidRDefault="00801496">
      <w:pPr>
        <w:pStyle w:val="40"/>
      </w:pPr>
      <w:r>
        <w:rPr>
          <w:rFonts w:hint="eastAsia"/>
        </w:rPr>
        <w:t>让我们来理解一下上面的语句。</w:t>
      </w:r>
      <w:r>
        <w:rPr>
          <w:rFonts w:hint="eastAsia"/>
        </w:rPr>
        <w:t xml:space="preserve">Bootstrap 3 </w:t>
      </w:r>
      <w:r>
        <w:rPr>
          <w:rFonts w:hint="eastAsia"/>
        </w:rPr>
        <w:t>是移动设备优先的，在这个意义上，</w:t>
      </w:r>
      <w:r>
        <w:rPr>
          <w:rFonts w:hint="eastAsia"/>
        </w:rPr>
        <w:t xml:space="preserve">Bootstrap </w:t>
      </w:r>
      <w:r>
        <w:rPr>
          <w:rFonts w:hint="eastAsia"/>
        </w:rPr>
        <w:t>代码从小屏幕设备（比如移动设备、平板电脑）开始，然后扩展到大屏幕设备（比如笔记本电脑、台式电脑）上的组件和网格。</w:t>
      </w:r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54864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 xml:space="preserve">Bootstrap </w:t>
      </w:r>
      <w:r>
        <w:rPr>
          <w:rFonts w:hint="eastAsia"/>
        </w:rPr>
        <w:t>网格系统的工作原理</w:t>
      </w:r>
    </w:p>
    <w:p w:rsidR="007220A0" w:rsidRDefault="00801496">
      <w:pPr>
        <w:pStyle w:val="40"/>
      </w:pPr>
      <w:r>
        <w:rPr>
          <w:rFonts w:hint="eastAsia"/>
        </w:rPr>
        <w:t>网格系统通过一系列包含内容的行和列来创建页面布局。下面</w:t>
      </w:r>
      <w:r>
        <w:rPr>
          <w:rFonts w:hint="eastAsia"/>
        </w:rPr>
        <w:t>列出了</w:t>
      </w:r>
      <w:r>
        <w:rPr>
          <w:rFonts w:hint="eastAsia"/>
        </w:rPr>
        <w:t xml:space="preserve"> Bootstrap </w:t>
      </w:r>
      <w:r>
        <w:rPr>
          <w:rFonts w:hint="eastAsia"/>
        </w:rPr>
        <w:t>网格系统是如何工作的：</w:t>
      </w:r>
    </w:p>
    <w:p w:rsidR="007220A0" w:rsidRDefault="00801496">
      <w:pPr>
        <w:pStyle w:val="coder"/>
        <w:ind w:firstLine="420"/>
      </w:pPr>
      <w:r>
        <w:rPr>
          <w:rFonts w:hint="eastAsia"/>
        </w:rPr>
        <w:t>行必须放置在</w:t>
      </w:r>
      <w:r>
        <w:rPr>
          <w:rFonts w:hint="eastAsia"/>
        </w:rPr>
        <w:t xml:space="preserve"> .container class </w:t>
      </w:r>
      <w:r>
        <w:rPr>
          <w:rFonts w:hint="eastAsia"/>
        </w:rPr>
        <w:t>内，以便获得适当的对齐（</w:t>
      </w:r>
      <w:r>
        <w:rPr>
          <w:rFonts w:hint="eastAsia"/>
        </w:rPr>
        <w:t>alignment</w:t>
      </w:r>
      <w:r>
        <w:rPr>
          <w:rFonts w:hint="eastAsia"/>
        </w:rPr>
        <w:t>）和内边距（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7220A0" w:rsidRDefault="00801496">
      <w:pPr>
        <w:pStyle w:val="coder"/>
        <w:ind w:firstLine="420"/>
      </w:pPr>
      <w:r>
        <w:rPr>
          <w:rFonts w:hint="eastAsia"/>
        </w:rPr>
        <w:t>使用行来创建列的水平组。</w:t>
      </w:r>
    </w:p>
    <w:p w:rsidR="007220A0" w:rsidRDefault="00801496">
      <w:pPr>
        <w:pStyle w:val="coder"/>
        <w:ind w:firstLine="420"/>
      </w:pPr>
      <w:r>
        <w:rPr>
          <w:rFonts w:hint="eastAsia"/>
        </w:rPr>
        <w:t>内容应该放置在列内，且唯有列可以是行的直接子元素。</w:t>
      </w:r>
    </w:p>
    <w:p w:rsidR="007220A0" w:rsidRDefault="00801496">
      <w:pPr>
        <w:pStyle w:val="coder"/>
        <w:ind w:firstLine="420"/>
      </w:pPr>
      <w:r>
        <w:rPr>
          <w:rFonts w:hint="eastAsia"/>
        </w:rPr>
        <w:t>预定义的网格类，比如</w:t>
      </w:r>
      <w:r>
        <w:rPr>
          <w:rFonts w:hint="eastAsia"/>
        </w:rPr>
        <w:t xml:space="preserve"> .row </w:t>
      </w:r>
      <w:r>
        <w:rPr>
          <w:rFonts w:hint="eastAsia"/>
        </w:rPr>
        <w:t>和</w:t>
      </w:r>
      <w:r>
        <w:rPr>
          <w:rFonts w:hint="eastAsia"/>
        </w:rPr>
        <w:t xml:space="preserve"> .col-xs-4</w:t>
      </w:r>
      <w:r>
        <w:rPr>
          <w:rFonts w:hint="eastAsia"/>
        </w:rPr>
        <w:t>，可用于快速创建网格布局。</w:t>
      </w:r>
      <w:r>
        <w:rPr>
          <w:rFonts w:hint="eastAsia"/>
        </w:rPr>
        <w:t xml:space="preserve">LESS </w:t>
      </w:r>
      <w:r>
        <w:rPr>
          <w:rFonts w:hint="eastAsia"/>
        </w:rPr>
        <w:t>混合类可用于更多语义布局。</w:t>
      </w:r>
    </w:p>
    <w:p w:rsidR="007220A0" w:rsidRDefault="00801496">
      <w:pPr>
        <w:pStyle w:val="coder"/>
        <w:ind w:firstLine="420"/>
      </w:pPr>
      <w:proofErr w:type="gramStart"/>
      <w:r>
        <w:rPr>
          <w:rFonts w:hint="eastAsia"/>
        </w:rPr>
        <w:t>列通过</w:t>
      </w:r>
      <w:proofErr w:type="gramEnd"/>
      <w:r>
        <w:rPr>
          <w:rFonts w:hint="eastAsia"/>
        </w:rPr>
        <w:t>内边距（</w:t>
      </w:r>
      <w:r>
        <w:rPr>
          <w:rFonts w:hint="eastAsia"/>
        </w:rPr>
        <w:t>padding</w:t>
      </w:r>
      <w:r>
        <w:rPr>
          <w:rFonts w:hint="eastAsia"/>
        </w:rPr>
        <w:t>）来创建</w:t>
      </w:r>
      <w:proofErr w:type="gramStart"/>
      <w:r>
        <w:rPr>
          <w:rFonts w:hint="eastAsia"/>
        </w:rPr>
        <w:t>列内容</w:t>
      </w:r>
      <w:proofErr w:type="gramEnd"/>
      <w:r>
        <w:rPr>
          <w:rFonts w:hint="eastAsia"/>
        </w:rPr>
        <w:t>之间的间隙。</w:t>
      </w:r>
      <w:proofErr w:type="gramStart"/>
      <w:r>
        <w:rPr>
          <w:rFonts w:hint="eastAsia"/>
        </w:rPr>
        <w:t>该内边距</w:t>
      </w:r>
      <w:proofErr w:type="gramEnd"/>
      <w:r>
        <w:rPr>
          <w:rFonts w:hint="eastAsia"/>
        </w:rPr>
        <w:t>是通过</w:t>
      </w:r>
      <w:r>
        <w:rPr>
          <w:rFonts w:hint="eastAsia"/>
        </w:rPr>
        <w:t xml:space="preserve"> .rows </w:t>
      </w:r>
      <w:r>
        <w:rPr>
          <w:rFonts w:hint="eastAsia"/>
        </w:rPr>
        <w:t>上的外边距（</w:t>
      </w:r>
      <w:r>
        <w:rPr>
          <w:rFonts w:hint="eastAsia"/>
        </w:rPr>
        <w:t>margin</w:t>
      </w:r>
      <w:r>
        <w:rPr>
          <w:rFonts w:hint="eastAsia"/>
        </w:rPr>
        <w:t>）取负，表示第一列和最后一列的行偏移</w:t>
      </w:r>
      <w:r>
        <w:rPr>
          <w:rFonts w:hint="eastAsia"/>
        </w:rPr>
        <w:t>。</w:t>
      </w:r>
    </w:p>
    <w:p w:rsidR="007220A0" w:rsidRDefault="00801496">
      <w:pPr>
        <w:pStyle w:val="coder"/>
        <w:ind w:firstLine="420"/>
      </w:pPr>
      <w:r>
        <w:rPr>
          <w:rFonts w:hint="eastAsia"/>
        </w:rPr>
        <w:t>网格系统是通过指定您想要横跨的十二个可用的列来创建的。例如，要创建三个相等的列，则使用三个</w:t>
      </w:r>
      <w:r>
        <w:rPr>
          <w:rFonts w:hint="eastAsia"/>
        </w:rPr>
        <w:t xml:space="preserve"> .col-xs-4</w:t>
      </w:r>
      <w:r>
        <w:rPr>
          <w:rFonts w:hint="eastAsia"/>
        </w:rPr>
        <w:t>。</w:t>
      </w:r>
    </w:p>
    <w:p w:rsidR="007220A0" w:rsidRDefault="00801496">
      <w:pPr>
        <w:pStyle w:val="40"/>
      </w:pPr>
      <w:r>
        <w:rPr>
          <w:noProof/>
        </w:rPr>
        <w:lastRenderedPageBreak/>
        <w:drawing>
          <wp:inline distT="0" distB="0" distL="0" distR="0">
            <wp:extent cx="5486400" cy="34270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网格的基本结构</w:t>
      </w:r>
    </w:p>
    <w:p w:rsidR="007220A0" w:rsidRDefault="00801496">
      <w:pPr>
        <w:pStyle w:val="coder"/>
      </w:pPr>
      <w:r>
        <w:t>&lt;div class="container"&gt;</w:t>
      </w:r>
    </w:p>
    <w:p w:rsidR="007220A0" w:rsidRDefault="00801496">
      <w:pPr>
        <w:pStyle w:val="coder"/>
      </w:pPr>
      <w:r>
        <w:t xml:space="preserve">   &lt;div class="row"&gt;</w:t>
      </w:r>
    </w:p>
    <w:p w:rsidR="007220A0" w:rsidRDefault="00801496">
      <w:pPr>
        <w:pStyle w:val="coder"/>
      </w:pPr>
      <w:r>
        <w:t xml:space="preserve">      &lt;div class="col-*-*"&gt;&lt;/div&gt;</w:t>
      </w:r>
    </w:p>
    <w:p w:rsidR="007220A0" w:rsidRDefault="00801496">
      <w:pPr>
        <w:pStyle w:val="coder"/>
      </w:pPr>
      <w:r>
        <w:t xml:space="preserve">      &lt;div class="col-*-*"&gt;&lt;/div&gt;      </w:t>
      </w:r>
    </w:p>
    <w:p w:rsidR="007220A0" w:rsidRDefault="00801496">
      <w:pPr>
        <w:pStyle w:val="coder"/>
      </w:pPr>
      <w:r>
        <w:t xml:space="preserve">   &lt;/div&gt;</w:t>
      </w:r>
    </w:p>
    <w:p w:rsidR="007220A0" w:rsidRDefault="00801496">
      <w:pPr>
        <w:pStyle w:val="coder"/>
      </w:pPr>
      <w:r>
        <w:t xml:space="preserve">   &lt;div class="row"&gt;...&lt;/div&gt;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2"/>
        <w:ind w:left="777" w:right="210"/>
      </w:pPr>
      <w:r>
        <w:rPr>
          <w:rFonts w:hint="eastAsia"/>
        </w:rPr>
        <w:t>代码示例</w:t>
      </w:r>
    </w:p>
    <w:p w:rsidR="007220A0" w:rsidRDefault="00801496">
      <w:pPr>
        <w:pStyle w:val="coder"/>
      </w:pPr>
      <w:r>
        <w:t>&lt;div class="con</w:t>
      </w:r>
      <w:r>
        <w:t>tainer"&gt;</w:t>
      </w:r>
    </w:p>
    <w:p w:rsidR="007220A0" w:rsidRDefault="00801496">
      <w:pPr>
        <w:pStyle w:val="coder"/>
      </w:pPr>
      <w:r>
        <w:tab/>
        <w:t>&lt;div class="col-md-3"&gt;111&lt;/div&gt;</w:t>
      </w:r>
    </w:p>
    <w:p w:rsidR="007220A0" w:rsidRDefault="00801496">
      <w:pPr>
        <w:pStyle w:val="coder"/>
      </w:pPr>
      <w:r>
        <w:tab/>
        <w:t>&lt;div class="col-md-3"&gt;111&lt;/div&gt;</w:t>
      </w:r>
    </w:p>
    <w:p w:rsidR="007220A0" w:rsidRDefault="00801496">
      <w:pPr>
        <w:pStyle w:val="coder"/>
      </w:pPr>
      <w:r>
        <w:tab/>
        <w:t>&lt;div class="col-md-3"&gt;111&lt;/div&gt;</w:t>
      </w:r>
    </w:p>
    <w:p w:rsidR="007220A0" w:rsidRDefault="00801496">
      <w:pPr>
        <w:pStyle w:val="coder"/>
      </w:pPr>
      <w:r>
        <w:tab/>
        <w:t>&lt;div class="col-md-3"&gt;111&lt;/div&gt;</w:t>
      </w:r>
    </w:p>
    <w:p w:rsidR="007220A0" w:rsidRDefault="00801496">
      <w:pPr>
        <w:pStyle w:val="coder"/>
      </w:pPr>
      <w:r>
        <w:tab/>
      </w:r>
      <w:r>
        <w:tab/>
      </w:r>
      <w:r>
        <w:tab/>
      </w:r>
    </w:p>
    <w:p w:rsidR="007220A0" w:rsidRDefault="00801496">
      <w:pPr>
        <w:pStyle w:val="coder"/>
      </w:pPr>
      <w:r>
        <w:tab/>
        <w:t>&lt;div class="col-md-8"&gt;</w:t>
      </w:r>
    </w:p>
    <w:p w:rsidR="007220A0" w:rsidRDefault="00801496">
      <w:pPr>
        <w:pStyle w:val="coder"/>
      </w:pPr>
      <w:r>
        <w:tab/>
      </w:r>
      <w:r>
        <w:tab/>
        <w:t>&lt;div class="row"&gt;</w:t>
      </w:r>
    </w:p>
    <w:p w:rsidR="007220A0" w:rsidRDefault="00801496">
      <w:pPr>
        <w:pStyle w:val="coder"/>
      </w:pPr>
      <w:r>
        <w:tab/>
      </w:r>
      <w:r>
        <w:tab/>
      </w:r>
      <w:r>
        <w:tab/>
        <w:t>&lt;div class="col-md-3"&gt;222&lt;/div&gt;</w:t>
      </w:r>
    </w:p>
    <w:p w:rsidR="007220A0" w:rsidRDefault="00801496">
      <w:pPr>
        <w:pStyle w:val="coder"/>
      </w:pPr>
      <w:r>
        <w:tab/>
      </w:r>
      <w:r>
        <w:tab/>
      </w:r>
      <w:r>
        <w:tab/>
        <w:t>&lt;div class="col-md-3"&gt;222&lt;</w:t>
      </w:r>
      <w:r>
        <w:t>/div&gt;</w:t>
      </w:r>
    </w:p>
    <w:p w:rsidR="007220A0" w:rsidRDefault="00801496">
      <w:pPr>
        <w:pStyle w:val="coder"/>
      </w:pPr>
      <w:r>
        <w:tab/>
      </w:r>
      <w:r>
        <w:tab/>
      </w:r>
      <w:r>
        <w:tab/>
        <w:t>&lt;div class="col-md-3"&gt;222&lt;/div&gt;</w:t>
      </w:r>
    </w:p>
    <w:p w:rsidR="007220A0" w:rsidRDefault="00801496">
      <w:pPr>
        <w:pStyle w:val="coder"/>
      </w:pPr>
      <w:r>
        <w:lastRenderedPageBreak/>
        <w:tab/>
      </w:r>
      <w:r>
        <w:tab/>
      </w:r>
      <w:r>
        <w:tab/>
        <w:t>&lt;div class="col-md-3"&gt;222&lt;/div&gt;</w:t>
      </w:r>
    </w:p>
    <w:p w:rsidR="007220A0" w:rsidRDefault="00801496">
      <w:pPr>
        <w:pStyle w:val="coder"/>
      </w:pPr>
      <w:r>
        <w:tab/>
      </w:r>
      <w:r>
        <w:tab/>
        <w:t>&lt;/div&gt;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ab/>
        <w:t>&lt;div class="col-md-2"&gt;111&lt;/div&gt;</w:t>
      </w:r>
    </w:p>
    <w:p w:rsidR="007220A0" w:rsidRDefault="00801496">
      <w:pPr>
        <w:pStyle w:val="coder"/>
      </w:pPr>
      <w:r>
        <w:tab/>
        <w:t>&lt;div class="col-md-1"&gt;111&lt;/div&gt;</w:t>
      </w:r>
    </w:p>
    <w:p w:rsidR="007220A0" w:rsidRDefault="00801496">
      <w:pPr>
        <w:pStyle w:val="coder"/>
      </w:pPr>
      <w:r>
        <w:tab/>
        <w:t>&lt;div class="col-md-1"&gt;111&lt;/div&gt;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coder"/>
      </w:pPr>
      <w:r>
        <w:t>&lt;div class="container"&gt;</w:t>
      </w:r>
    </w:p>
    <w:p w:rsidR="007220A0" w:rsidRDefault="00801496">
      <w:pPr>
        <w:pStyle w:val="coder"/>
      </w:pPr>
      <w:r>
        <w:tab/>
        <w:t>&lt;div class="row"&gt;</w:t>
      </w:r>
    </w:p>
    <w:p w:rsidR="007220A0" w:rsidRDefault="00801496">
      <w:pPr>
        <w:pStyle w:val="coder"/>
      </w:pPr>
      <w:r>
        <w:tab/>
        <w:t>&lt;div class="</w:t>
      </w:r>
      <w:r>
        <w:t>col-md-3 col-sm-6 col-xs-12"&gt;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关于我们</w:t>
      </w:r>
      <w:r>
        <w:rPr>
          <w:rFonts w:hint="eastAsia"/>
        </w:rPr>
        <w:t>&lt;/h1&gt;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关于我们关于我们关于我们关于我们</w:t>
      </w:r>
      <w:proofErr w:type="gramEnd"/>
      <w:r>
        <w:rPr>
          <w:rFonts w:hint="eastAsia"/>
        </w:rPr>
        <w:t>关于我们</w:t>
      </w:r>
      <w:r>
        <w:rPr>
          <w:rFonts w:hint="eastAsia"/>
        </w:rPr>
        <w:t>&lt;/p&gt;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ab/>
        <w:t>&lt;div class="col-md-3 col-sm-6 col-xs-12"&gt;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友情链接</w:t>
      </w:r>
      <w:r>
        <w:rPr>
          <w:rFonts w:hint="eastAsia"/>
        </w:rPr>
        <w:t>&lt;/h1&gt;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关于我们关于我们关于我们关于我们</w:t>
      </w:r>
      <w:proofErr w:type="gramEnd"/>
      <w:r>
        <w:rPr>
          <w:rFonts w:hint="eastAsia"/>
        </w:rPr>
        <w:t>关于我们</w:t>
      </w:r>
      <w:r>
        <w:rPr>
          <w:rFonts w:hint="eastAsia"/>
        </w:rPr>
        <w:t>&lt;/p&gt;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ab/>
        <w:t>&lt;div class="col-md-3 col-sm-6 col-xs-12"&gt;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社会动态</w:t>
      </w:r>
      <w:r>
        <w:rPr>
          <w:rFonts w:hint="eastAsia"/>
        </w:rPr>
        <w:t>&lt;/h1&gt;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关于我们关于我们关于我们关于我们</w:t>
      </w:r>
      <w:proofErr w:type="gramEnd"/>
      <w:r>
        <w:rPr>
          <w:rFonts w:hint="eastAsia"/>
        </w:rPr>
        <w:t>关于我们</w:t>
      </w:r>
      <w:r>
        <w:rPr>
          <w:rFonts w:hint="eastAsia"/>
        </w:rPr>
        <w:t>&lt;/p&gt;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ab/>
        <w:t>&lt;div class="col-md-3 col-sm-6 hidden-</w:t>
      </w:r>
      <w:proofErr w:type="spellStart"/>
      <w:r>
        <w:t>xs</w:t>
      </w:r>
      <w:proofErr w:type="spellEnd"/>
      <w:r>
        <w:t>"&gt;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人间冷暖</w:t>
      </w:r>
      <w:r>
        <w:rPr>
          <w:rFonts w:hint="eastAsia"/>
        </w:rPr>
        <w:t>&lt;/h1&gt;</w:t>
      </w:r>
    </w:p>
    <w:p w:rsidR="007220A0" w:rsidRDefault="00801496">
      <w:pPr>
        <w:pStyle w:val="coder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关于我们关于我们关于我们关于我们</w:t>
      </w:r>
      <w:proofErr w:type="gramEnd"/>
      <w:r>
        <w:rPr>
          <w:rFonts w:hint="eastAsia"/>
        </w:rPr>
        <w:t>关于我们</w:t>
      </w:r>
      <w:r>
        <w:rPr>
          <w:rFonts w:hint="eastAsia"/>
        </w:rPr>
        <w:t>&lt;/p&gt;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ab/>
        <w:t>&lt;/div&gt;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表格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提供了一个清晰的创建表格的布局。下表列出了</w:t>
      </w:r>
      <w:r>
        <w:rPr>
          <w:rFonts w:hint="eastAsia"/>
        </w:rPr>
        <w:t xml:space="preserve"> Bootstrap </w:t>
      </w:r>
      <w:r>
        <w:rPr>
          <w:rFonts w:hint="eastAsia"/>
        </w:rPr>
        <w:t>支持的一些表格元素：</w:t>
      </w:r>
    </w:p>
    <w:p w:rsidR="007220A0" w:rsidRDefault="00801496">
      <w:pPr>
        <w:pStyle w:val="40"/>
      </w:pPr>
      <w:r>
        <w:rPr>
          <w:noProof/>
        </w:rPr>
        <w:lastRenderedPageBreak/>
        <w:drawing>
          <wp:inline distT="0" distB="0" distL="0" distR="0">
            <wp:extent cx="5486400" cy="2041525"/>
            <wp:effectExtent l="0" t="0" r="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可用于表格的样式</w:t>
      </w:r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5486400" cy="1784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可用于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/td</w:t>
      </w:r>
      <w:r>
        <w:rPr>
          <w:rFonts w:hint="eastAsia"/>
        </w:rPr>
        <w:t>的样式</w:t>
      </w:r>
    </w:p>
    <w:p w:rsidR="007220A0" w:rsidRDefault="00801496">
      <w:pPr>
        <w:pStyle w:val="40"/>
      </w:pPr>
      <w:r>
        <w:rPr>
          <w:noProof/>
        </w:rPr>
        <w:drawing>
          <wp:inline distT="0" distB="0" distL="0" distR="0">
            <wp:extent cx="5486400" cy="17900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响应式表格</w:t>
      </w:r>
    </w:p>
    <w:p w:rsidR="007220A0" w:rsidRDefault="00801496">
      <w:pPr>
        <w:pStyle w:val="40"/>
      </w:pPr>
      <w:r>
        <w:rPr>
          <w:rFonts w:hint="eastAsia"/>
        </w:rPr>
        <w:t>通过把任意的</w:t>
      </w:r>
      <w:r>
        <w:rPr>
          <w:rFonts w:hint="eastAsia"/>
        </w:rPr>
        <w:t xml:space="preserve"> .table </w:t>
      </w:r>
      <w:r>
        <w:rPr>
          <w:rFonts w:hint="eastAsia"/>
        </w:rPr>
        <w:t>包在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table-responsive</w:t>
      </w:r>
      <w:r>
        <w:rPr>
          <w:rFonts w:hint="eastAsia"/>
        </w:rPr>
        <w:t xml:space="preserve"> class </w:t>
      </w:r>
      <w:r>
        <w:rPr>
          <w:rFonts w:hint="eastAsia"/>
        </w:rPr>
        <w:t>内，可以让表格水平滚动以适应小型设备（小于</w:t>
      </w:r>
      <w:r>
        <w:rPr>
          <w:rFonts w:hint="eastAsia"/>
        </w:rPr>
        <w:t xml:space="preserve"> 768px</w:t>
      </w:r>
      <w:r>
        <w:rPr>
          <w:rFonts w:hint="eastAsia"/>
        </w:rPr>
        <w:t>）。当在大于</w:t>
      </w:r>
      <w:r>
        <w:rPr>
          <w:rFonts w:hint="eastAsia"/>
        </w:rPr>
        <w:t xml:space="preserve"> 768px </w:t>
      </w:r>
      <w:r>
        <w:rPr>
          <w:rFonts w:hint="eastAsia"/>
        </w:rPr>
        <w:t>宽的大型设备上查看时，将看不到任何的差别。</w:t>
      </w:r>
    </w:p>
    <w:p w:rsidR="007220A0" w:rsidRDefault="007220A0">
      <w:pPr>
        <w:pStyle w:val="coder"/>
      </w:pPr>
    </w:p>
    <w:p w:rsidR="007220A0" w:rsidRDefault="00801496">
      <w:pPr>
        <w:pStyle w:val="coder"/>
      </w:pPr>
      <w:r>
        <w:t>&lt;div class="table-responsive"&gt;</w:t>
      </w:r>
    </w:p>
    <w:p w:rsidR="007220A0" w:rsidRDefault="00801496">
      <w:pPr>
        <w:pStyle w:val="coder"/>
      </w:pPr>
      <w:r>
        <w:t xml:space="preserve">  &lt;table class="table"&gt;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&lt;caption&gt;</w:t>
      </w:r>
      <w:r>
        <w:rPr>
          <w:rFonts w:hint="eastAsia"/>
        </w:rPr>
        <w:t>响应式表格布局</w:t>
      </w:r>
      <w:r>
        <w:rPr>
          <w:rFonts w:hint="eastAsia"/>
        </w:rPr>
        <w:t>&lt;/caption&gt;</w:t>
      </w:r>
    </w:p>
    <w:p w:rsidR="007220A0" w:rsidRDefault="00801496">
      <w:pPr>
        <w:pStyle w:val="coder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产品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付款日期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状态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7220A0" w:rsidRDefault="00801496">
      <w:pPr>
        <w:pStyle w:val="coder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产品</w:t>
      </w:r>
      <w:r>
        <w:rPr>
          <w:rFonts w:hint="eastAsia"/>
        </w:rPr>
        <w:t>1&lt;/td&gt;</w:t>
      </w:r>
    </w:p>
    <w:p w:rsidR="007220A0" w:rsidRDefault="00801496">
      <w:pPr>
        <w:pStyle w:val="coder"/>
      </w:pPr>
      <w:r>
        <w:t xml:space="preserve">        &lt;</w:t>
      </w:r>
      <w:proofErr w:type="gramStart"/>
      <w:r>
        <w:t>td&gt;</w:t>
      </w:r>
      <w:proofErr w:type="gramEnd"/>
      <w:r>
        <w:t>23/11/2013&lt;/td&gt;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待发货</w:t>
      </w:r>
      <w:r>
        <w:rPr>
          <w:rFonts w:hint="eastAsia"/>
        </w:rPr>
        <w:t>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产品</w:t>
      </w:r>
      <w:r>
        <w:rPr>
          <w:rFonts w:hint="eastAsia"/>
        </w:rPr>
        <w:t>2&lt;/td&gt;</w:t>
      </w:r>
    </w:p>
    <w:p w:rsidR="007220A0" w:rsidRDefault="00801496">
      <w:pPr>
        <w:pStyle w:val="coder"/>
      </w:pPr>
      <w:r>
        <w:t xml:space="preserve">        &lt;</w:t>
      </w:r>
      <w:proofErr w:type="gramStart"/>
      <w:r>
        <w:t>td&gt;</w:t>
      </w:r>
      <w:proofErr w:type="gramEnd"/>
      <w:r>
        <w:t>10/11/2013&lt;/td&gt;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发货中</w:t>
      </w:r>
      <w:r>
        <w:rPr>
          <w:rFonts w:hint="eastAsia"/>
        </w:rPr>
        <w:t>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产品</w:t>
      </w:r>
      <w:r>
        <w:rPr>
          <w:rFonts w:hint="eastAsia"/>
        </w:rPr>
        <w:t>3&lt;/td&gt;</w:t>
      </w:r>
    </w:p>
    <w:p w:rsidR="007220A0" w:rsidRDefault="00801496">
      <w:pPr>
        <w:pStyle w:val="coder"/>
      </w:pPr>
      <w:r>
        <w:t xml:space="preserve">        &lt;</w:t>
      </w:r>
      <w:proofErr w:type="gramStart"/>
      <w:r>
        <w:t>td&gt;</w:t>
      </w:r>
      <w:proofErr w:type="gramEnd"/>
      <w:r>
        <w:t>20/10/2013&lt;/td&gt;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待确认</w:t>
      </w:r>
      <w:r>
        <w:rPr>
          <w:rFonts w:hint="eastAsia"/>
        </w:rPr>
        <w:t>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产品</w:t>
      </w:r>
      <w:r>
        <w:rPr>
          <w:rFonts w:hint="eastAsia"/>
        </w:rPr>
        <w:t>4&lt;/td&gt;</w:t>
      </w:r>
    </w:p>
    <w:p w:rsidR="007220A0" w:rsidRDefault="00801496">
      <w:pPr>
        <w:pStyle w:val="coder"/>
      </w:pPr>
      <w:r>
        <w:t xml:space="preserve">        &lt;</w:t>
      </w:r>
      <w:proofErr w:type="gramStart"/>
      <w:r>
        <w:t>td&gt;</w:t>
      </w:r>
      <w:proofErr w:type="gramEnd"/>
      <w:r>
        <w:t>20/10/2013&lt;/td&gt;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&lt;td&gt;</w:t>
      </w:r>
      <w:r>
        <w:rPr>
          <w:rFonts w:hint="eastAsia"/>
        </w:rPr>
        <w:t>已退货</w:t>
      </w:r>
      <w:r>
        <w:rPr>
          <w:rFonts w:hint="eastAsia"/>
        </w:rPr>
        <w:t>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220A0" w:rsidRDefault="00801496">
      <w:pPr>
        <w:pStyle w:val="coder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7220A0" w:rsidRDefault="00801496">
      <w:pPr>
        <w:pStyle w:val="coder"/>
      </w:pPr>
      <w:r>
        <w:t xml:space="preserve">  &lt;/table&gt;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表单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提供了下列类型的表单布局：垂直表单（默认）、内联表单、水平表单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支持最常见的表单控件，主要是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 xml:space="preserve">dio </w:t>
      </w:r>
      <w:r>
        <w:rPr>
          <w:rFonts w:hint="eastAsia"/>
        </w:rPr>
        <w:t>和</w:t>
      </w:r>
      <w:r>
        <w:rPr>
          <w:rFonts w:hint="eastAsia"/>
        </w:rPr>
        <w:t xml:space="preserve"> select</w:t>
      </w:r>
      <w:r>
        <w:rPr>
          <w:rFonts w:hint="eastAsia"/>
        </w:rPr>
        <w:t>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垂直表单</w:t>
      </w:r>
    </w:p>
    <w:p w:rsidR="007220A0" w:rsidRDefault="00801496">
      <w:pPr>
        <w:pStyle w:val="40"/>
      </w:pPr>
      <w:r>
        <w:rPr>
          <w:rFonts w:hint="eastAsia"/>
        </w:rPr>
        <w:t>基本的表单结构是</w:t>
      </w:r>
      <w:r>
        <w:rPr>
          <w:rFonts w:hint="eastAsia"/>
        </w:rPr>
        <w:t xml:space="preserve"> Bootstrap </w:t>
      </w:r>
      <w:r>
        <w:rPr>
          <w:rFonts w:hint="eastAsia"/>
        </w:rPr>
        <w:t>自带的，个别的表单控件自动接收一些全局样式。下面列出了创建基本表单的步骤：</w:t>
      </w:r>
    </w:p>
    <w:p w:rsidR="007220A0" w:rsidRDefault="00801496">
      <w:pPr>
        <w:pStyle w:val="5"/>
      </w:pPr>
      <w:r>
        <w:rPr>
          <w:rFonts w:hint="eastAsia"/>
        </w:rPr>
        <w:lastRenderedPageBreak/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role="form"</w:t>
      </w:r>
      <w:r>
        <w:rPr>
          <w:rFonts w:hint="eastAsia"/>
        </w:rPr>
        <w:t>。</w:t>
      </w:r>
    </w:p>
    <w:p w:rsidR="007220A0" w:rsidRDefault="00801496">
      <w:pPr>
        <w:pStyle w:val="5"/>
      </w:pPr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中。这是获取最佳间距所必需的。</w:t>
      </w:r>
    </w:p>
    <w:p w:rsidR="007220A0" w:rsidRDefault="00801496">
      <w:pPr>
        <w:pStyle w:val="5"/>
      </w:pPr>
      <w:r>
        <w:rPr>
          <w:rFonts w:hint="eastAsia"/>
        </w:rPr>
        <w:t>向所有的文本元素</w:t>
      </w:r>
      <w:r>
        <w:rPr>
          <w:rFonts w:hint="eastAsia"/>
        </w:rPr>
        <w:t xml:space="preserve"> &lt;input&gt;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&lt;select&gt; </w:t>
      </w:r>
      <w:r>
        <w:rPr>
          <w:rFonts w:hint="eastAsia"/>
        </w:rPr>
        <w:t>添加</w:t>
      </w:r>
      <w:r>
        <w:rPr>
          <w:rFonts w:hint="eastAsia"/>
        </w:rPr>
        <w:t xml:space="preserve"> class ="form-control" </w:t>
      </w:r>
      <w:r>
        <w:rPr>
          <w:rFonts w:hint="eastAsia"/>
        </w:rPr>
        <w:t>。</w:t>
      </w:r>
    </w:p>
    <w:p w:rsidR="007220A0" w:rsidRDefault="00801496">
      <w:pPr>
        <w:pStyle w:val="40"/>
      </w:pPr>
      <w:r>
        <w:rPr>
          <w:rFonts w:hint="eastAsia"/>
        </w:rPr>
        <w:t>代码示例：</w:t>
      </w:r>
    </w:p>
    <w:p w:rsidR="007220A0" w:rsidRDefault="00801496">
      <w:pPr>
        <w:pStyle w:val="coder"/>
      </w:pPr>
      <w:r>
        <w:t>&lt;form role="form"&gt;</w:t>
      </w:r>
    </w:p>
    <w:p w:rsidR="007220A0" w:rsidRDefault="00801496">
      <w:pPr>
        <w:pStyle w:val="coder"/>
        <w:rPr>
          <w:sz w:val="15"/>
          <w:szCs w:val="15"/>
        </w:rPr>
      </w:pPr>
      <w:r>
        <w:t xml:space="preserve">  &lt;</w:t>
      </w:r>
      <w:r>
        <w:t>div class="fo</w:t>
      </w:r>
      <w:r>
        <w:rPr>
          <w:sz w:val="15"/>
          <w:szCs w:val="15"/>
        </w:rPr>
        <w:t>rm-group"&gt;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&lt;label for="name"&gt;</w:t>
      </w:r>
      <w:r>
        <w:rPr>
          <w:rFonts w:hint="eastAsia"/>
          <w:sz w:val="15"/>
          <w:szCs w:val="15"/>
        </w:rPr>
        <w:t>名称</w:t>
      </w:r>
      <w:r>
        <w:rPr>
          <w:rFonts w:hint="eastAsia"/>
          <w:sz w:val="15"/>
          <w:szCs w:val="15"/>
        </w:rPr>
        <w:t>&lt;/label&gt;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&lt;input type="text" class="form-control" id="name" placeholder="</w:t>
      </w:r>
      <w:r>
        <w:rPr>
          <w:rFonts w:hint="eastAsia"/>
          <w:sz w:val="15"/>
          <w:szCs w:val="15"/>
        </w:rPr>
        <w:t>请输入名称</w:t>
      </w:r>
      <w:r>
        <w:rPr>
          <w:rFonts w:hint="eastAsia"/>
          <w:sz w:val="15"/>
          <w:szCs w:val="15"/>
        </w:rPr>
        <w:t>"&gt;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&lt;/div&gt;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&lt;div class="form-group"&gt;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&lt;label for="</w:t>
      </w:r>
      <w:proofErr w:type="spellStart"/>
      <w:r>
        <w:rPr>
          <w:rFonts w:hint="eastAsia"/>
          <w:sz w:val="15"/>
          <w:szCs w:val="15"/>
        </w:rPr>
        <w:t>inputfile</w:t>
      </w:r>
      <w:proofErr w:type="spellEnd"/>
      <w:r>
        <w:rPr>
          <w:rFonts w:hint="eastAsia"/>
          <w:sz w:val="15"/>
          <w:szCs w:val="15"/>
        </w:rPr>
        <w:t>"&gt;</w:t>
      </w:r>
      <w:r>
        <w:rPr>
          <w:rFonts w:hint="eastAsia"/>
          <w:sz w:val="15"/>
          <w:szCs w:val="15"/>
        </w:rPr>
        <w:t>文件输入</w:t>
      </w:r>
      <w:r>
        <w:rPr>
          <w:rFonts w:hint="eastAsia"/>
          <w:sz w:val="15"/>
          <w:szCs w:val="15"/>
        </w:rPr>
        <w:t>&lt;/label&gt;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  &lt;input type="file" id="</w:t>
      </w:r>
      <w:proofErr w:type="spellStart"/>
      <w:r>
        <w:rPr>
          <w:sz w:val="15"/>
          <w:szCs w:val="15"/>
        </w:rPr>
        <w:t>inputfile</w:t>
      </w:r>
      <w:proofErr w:type="spellEnd"/>
      <w:r>
        <w:rPr>
          <w:sz w:val="15"/>
          <w:szCs w:val="15"/>
        </w:rPr>
        <w:t>"&gt;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&lt;p cl</w:t>
      </w:r>
      <w:r>
        <w:rPr>
          <w:rFonts w:hint="eastAsia"/>
          <w:sz w:val="15"/>
          <w:szCs w:val="15"/>
        </w:rPr>
        <w:t>ass="help-block"&gt;</w:t>
      </w:r>
      <w:r>
        <w:rPr>
          <w:rFonts w:hint="eastAsia"/>
          <w:sz w:val="15"/>
          <w:szCs w:val="15"/>
        </w:rPr>
        <w:t>这里是</w:t>
      </w:r>
      <w:proofErr w:type="gramStart"/>
      <w:r>
        <w:rPr>
          <w:rFonts w:hint="eastAsia"/>
          <w:sz w:val="15"/>
          <w:szCs w:val="15"/>
        </w:rPr>
        <w:t>块级帮助</w:t>
      </w:r>
      <w:proofErr w:type="gramEnd"/>
      <w:r>
        <w:rPr>
          <w:rFonts w:hint="eastAsia"/>
          <w:sz w:val="15"/>
          <w:szCs w:val="15"/>
        </w:rPr>
        <w:t>文本的实例。</w:t>
      </w:r>
      <w:r>
        <w:rPr>
          <w:rFonts w:hint="eastAsia"/>
          <w:sz w:val="15"/>
          <w:szCs w:val="15"/>
        </w:rPr>
        <w:t>&lt;/p&gt;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&lt;/div&gt;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&lt;div class="checkbox"&gt;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  &lt;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&lt;input type="checkbox"&gt;</w:t>
      </w:r>
      <w:r>
        <w:rPr>
          <w:rFonts w:hint="eastAsia"/>
          <w:sz w:val="15"/>
          <w:szCs w:val="15"/>
        </w:rPr>
        <w:t>请打勾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  &lt;/label&gt;</w:t>
      </w:r>
    </w:p>
    <w:p w:rsidR="007220A0" w:rsidRDefault="00801496">
      <w:pPr>
        <w:pStyle w:val="coder"/>
        <w:rPr>
          <w:sz w:val="15"/>
          <w:szCs w:val="15"/>
        </w:rPr>
      </w:pPr>
      <w:r>
        <w:rPr>
          <w:sz w:val="15"/>
          <w:szCs w:val="15"/>
        </w:rPr>
        <w:t xml:space="preserve">  &lt;/div&gt;</w:t>
      </w:r>
    </w:p>
    <w:p w:rsidR="007220A0" w:rsidRDefault="00801496">
      <w:pPr>
        <w:pStyle w:val="coder"/>
      </w:pPr>
      <w:r>
        <w:rPr>
          <w:rFonts w:hint="eastAsia"/>
        </w:rPr>
        <w:t xml:space="preserve">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:rsidR="007220A0" w:rsidRDefault="00801496">
      <w:pPr>
        <w:pStyle w:val="coder"/>
      </w:pPr>
      <w:r>
        <w:t>&lt;/form&gt;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内联表单</w:t>
      </w:r>
    </w:p>
    <w:p w:rsidR="007220A0" w:rsidRDefault="00801496">
      <w:pPr>
        <w:pStyle w:val="40"/>
      </w:pPr>
      <w:r>
        <w:rPr>
          <w:rFonts w:hint="eastAsia"/>
        </w:rPr>
        <w:t>如果需要创建一个表单，它的所有元素是内联的，向左对齐的，标签是并排的，请向</w:t>
      </w:r>
      <w:r>
        <w:rPr>
          <w:rFonts w:hint="eastAsia"/>
        </w:rPr>
        <w:t xml:space="preserve"> &lt;form&gt; </w:t>
      </w:r>
      <w:r>
        <w:rPr>
          <w:rFonts w:hint="eastAsia"/>
        </w:rPr>
        <w:t>标签添加</w:t>
      </w:r>
      <w:r>
        <w:rPr>
          <w:rFonts w:hint="eastAsia"/>
        </w:rPr>
        <w:t xml:space="preserve"> class .form-inline</w:t>
      </w:r>
      <w:r>
        <w:rPr>
          <w:rFonts w:hint="eastAsia"/>
        </w:rPr>
        <w:t>。</w:t>
      </w:r>
    </w:p>
    <w:p w:rsidR="007220A0" w:rsidRDefault="00801496">
      <w:pPr>
        <w:pStyle w:val="coder"/>
      </w:pPr>
      <w:r>
        <w:t>&lt;form class="form-inline" role="form"&gt;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&lt;label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 for="name"&gt;</w:t>
      </w:r>
      <w:r>
        <w:rPr>
          <w:rFonts w:hint="eastAsia"/>
        </w:rPr>
        <w:t>名称</w:t>
      </w:r>
      <w:r>
        <w:rPr>
          <w:rFonts w:hint="eastAsia"/>
        </w:rPr>
        <w:t>&lt;/label&gt;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&lt;input type="text" class="form-control" id="name" placeholder="</w:t>
      </w:r>
      <w:r>
        <w:rPr>
          <w:rFonts w:hint="eastAsia"/>
        </w:rPr>
        <w:t>请输入名称</w:t>
      </w:r>
      <w:r>
        <w:rPr>
          <w:rFonts w:hint="eastAsia"/>
        </w:rPr>
        <w:t>"&gt;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</w:t>
      </w:r>
      <w:r>
        <w:rPr>
          <w:rFonts w:hint="eastAsia"/>
        </w:rPr>
        <w:t>label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 for="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文件输入</w:t>
      </w:r>
      <w:r>
        <w:rPr>
          <w:rFonts w:hint="eastAsia"/>
        </w:rPr>
        <w:t>&lt;/label&gt;</w:t>
      </w:r>
    </w:p>
    <w:p w:rsidR="007220A0" w:rsidRDefault="00801496">
      <w:pPr>
        <w:pStyle w:val="coder"/>
      </w:pPr>
      <w:r>
        <w:t xml:space="preserve">    &lt;input type="file" id="</w:t>
      </w:r>
      <w:proofErr w:type="spellStart"/>
      <w:r>
        <w:t>inputfile</w:t>
      </w:r>
      <w:proofErr w:type="spellEnd"/>
      <w:r>
        <w:t>"&gt;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 xml:space="preserve">  &lt;div class="checkbox"&gt;</w:t>
      </w:r>
    </w:p>
    <w:p w:rsidR="007220A0" w:rsidRDefault="00801496">
      <w:pPr>
        <w:pStyle w:val="coder"/>
      </w:pPr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&lt;input type="checkbox"&gt;</w:t>
      </w:r>
      <w:r>
        <w:rPr>
          <w:rFonts w:hint="eastAsia"/>
        </w:rPr>
        <w:t>请打勾</w:t>
      </w:r>
    </w:p>
    <w:p w:rsidR="007220A0" w:rsidRDefault="00801496">
      <w:pPr>
        <w:pStyle w:val="coder"/>
      </w:pPr>
      <w:r>
        <w:t xml:space="preserve">    &lt;/label&gt;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rPr>
          <w:rFonts w:hint="eastAsia"/>
        </w:rPr>
        <w:t xml:space="preserve">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:rsidR="007220A0" w:rsidRDefault="00801496">
      <w:pPr>
        <w:pStyle w:val="coder"/>
      </w:pPr>
      <w:r>
        <w:t>&lt;/for</w:t>
      </w:r>
      <w:r>
        <w:t>m&gt;</w:t>
      </w:r>
    </w:p>
    <w:p w:rsidR="007220A0" w:rsidRDefault="007220A0">
      <w:pPr>
        <w:pStyle w:val="40"/>
      </w:pPr>
    </w:p>
    <w:p w:rsidR="007220A0" w:rsidRDefault="00801496">
      <w:pPr>
        <w:pStyle w:val="40"/>
      </w:pPr>
      <w:r>
        <w:rPr>
          <w:rFonts w:hint="eastAsia"/>
        </w:rPr>
        <w:t>默认情况下，</w:t>
      </w:r>
      <w:r>
        <w:rPr>
          <w:rFonts w:hint="eastAsia"/>
        </w:rPr>
        <w:t xml:space="preserve">Bootstrap </w:t>
      </w:r>
      <w:r>
        <w:rPr>
          <w:rFonts w:hint="eastAsia"/>
        </w:rPr>
        <w:t>中的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100% </w:t>
      </w:r>
      <w:r>
        <w:rPr>
          <w:rFonts w:hint="eastAsia"/>
        </w:rPr>
        <w:t>宽度。在使用内联表单时，您需要在表单控件上设置一个宽度。</w:t>
      </w:r>
    </w:p>
    <w:p w:rsidR="007220A0" w:rsidRDefault="00801496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 xml:space="preserve"> class .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</w:t>
      </w:r>
      <w:r>
        <w:rPr>
          <w:rFonts w:hint="eastAsia"/>
        </w:rPr>
        <w:t>，您可以隐藏内联表单的标签。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水平表单</w:t>
      </w:r>
    </w:p>
    <w:p w:rsidR="007220A0" w:rsidRDefault="00801496">
      <w:pPr>
        <w:pStyle w:val="40"/>
      </w:pPr>
      <w:r>
        <w:rPr>
          <w:rFonts w:hint="eastAsia"/>
        </w:rPr>
        <w:t>水平表单与其他表单不仅标记的数量上不同，而且表单的呈现形式也不同。如</w:t>
      </w:r>
      <w:proofErr w:type="gramStart"/>
      <w:r>
        <w:rPr>
          <w:rFonts w:hint="eastAsia"/>
        </w:rPr>
        <w:t>需创建</w:t>
      </w:r>
      <w:proofErr w:type="gramEnd"/>
      <w:r>
        <w:rPr>
          <w:rFonts w:hint="eastAsia"/>
        </w:rPr>
        <w:t>一个水平布局的表单，请按下面的几个步骤进行：</w:t>
      </w:r>
    </w:p>
    <w:p w:rsidR="007220A0" w:rsidRDefault="00801496">
      <w:pPr>
        <w:pStyle w:val="5"/>
      </w:pPr>
      <w:r>
        <w:rPr>
          <w:rFonts w:hint="eastAsia"/>
        </w:rPr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class .</w:t>
      </w:r>
      <w:r>
        <w:rPr>
          <w:rFonts w:hint="eastAsia"/>
          <w:b/>
          <w:bCs/>
          <w:color w:val="0000FF"/>
        </w:rPr>
        <w:t>form-horizontal</w:t>
      </w:r>
      <w:r>
        <w:rPr>
          <w:rFonts w:hint="eastAsia"/>
        </w:rPr>
        <w:t>。</w:t>
      </w:r>
    </w:p>
    <w:p w:rsidR="007220A0" w:rsidRDefault="00801496">
      <w:pPr>
        <w:pStyle w:val="5"/>
      </w:pPr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</w:t>
      </w:r>
      <w:r>
        <w:rPr>
          <w:rFonts w:hint="eastAsia"/>
        </w:rPr>
        <w:t xml:space="preserve">&gt; </w:t>
      </w:r>
      <w:r>
        <w:rPr>
          <w:rFonts w:hint="eastAsia"/>
        </w:rPr>
        <w:t>中。</w:t>
      </w:r>
    </w:p>
    <w:p w:rsidR="007220A0" w:rsidRDefault="00801496">
      <w:pPr>
        <w:pStyle w:val="5"/>
      </w:pPr>
      <w:r>
        <w:rPr>
          <w:rFonts w:hint="eastAsia"/>
        </w:rPr>
        <w:t>向标签添加</w:t>
      </w:r>
      <w:r>
        <w:rPr>
          <w:rFonts w:hint="eastAsia"/>
        </w:rPr>
        <w:t xml:space="preserve"> class .control-label</w:t>
      </w:r>
      <w:r>
        <w:rPr>
          <w:rFonts w:hint="eastAsia"/>
        </w:rPr>
        <w:t>。</w:t>
      </w:r>
    </w:p>
    <w:p w:rsidR="007220A0" w:rsidRDefault="00801496">
      <w:pPr>
        <w:pStyle w:val="coder"/>
      </w:pPr>
      <w:r>
        <w:t>&lt;form class="form-horizontal" role="form"&gt;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&lt;label for="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" class="col-sm-2 control-label"&gt;</w:t>
      </w:r>
      <w:r>
        <w:rPr>
          <w:rFonts w:hint="eastAsia"/>
        </w:rPr>
        <w:t>名字</w:t>
      </w:r>
      <w:r>
        <w:rPr>
          <w:rFonts w:hint="eastAsia"/>
        </w:rPr>
        <w:t>&lt;/label&gt;</w:t>
      </w:r>
    </w:p>
    <w:p w:rsidR="007220A0" w:rsidRDefault="00801496">
      <w:pPr>
        <w:pStyle w:val="coder"/>
      </w:pPr>
      <w:r>
        <w:t xml:space="preserve">    &lt;div class="col-sm-10"&gt;</w:t>
      </w:r>
    </w:p>
    <w:p w:rsidR="007220A0" w:rsidRDefault="00801496">
      <w:pPr>
        <w:pStyle w:val="coder"/>
      </w:pPr>
      <w:r>
        <w:rPr>
          <w:rFonts w:hint="eastAsia"/>
        </w:rPr>
        <w:t xml:space="preserve">      &lt;input type="text" class="form-control" id="</w:t>
      </w:r>
      <w:proofErr w:type="spellStart"/>
      <w:r>
        <w:rPr>
          <w:rFonts w:hint="eastAsia"/>
        </w:rPr>
        <w:t>firstn</w:t>
      </w:r>
      <w:r>
        <w:rPr>
          <w:rFonts w:hint="eastAsia"/>
        </w:rPr>
        <w:t>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请输入名字</w:t>
      </w:r>
      <w:r>
        <w:rPr>
          <w:rFonts w:hint="eastAsia"/>
        </w:rPr>
        <w:t>"&gt;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rPr>
          <w:rFonts w:hint="eastAsia"/>
        </w:rPr>
        <w:t xml:space="preserve">    &lt;label for="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" class="col-sm-2 control-label"&gt;</w:t>
      </w:r>
      <w:r>
        <w:rPr>
          <w:rFonts w:hint="eastAsia"/>
        </w:rPr>
        <w:t>姓</w:t>
      </w:r>
      <w:r>
        <w:rPr>
          <w:rFonts w:hint="eastAsia"/>
        </w:rPr>
        <w:t>&lt;/label&gt;</w:t>
      </w:r>
    </w:p>
    <w:p w:rsidR="007220A0" w:rsidRDefault="00801496">
      <w:pPr>
        <w:pStyle w:val="coder"/>
      </w:pPr>
      <w:r>
        <w:t xml:space="preserve">    &lt;div class="col-sm-10"&gt;</w:t>
      </w:r>
    </w:p>
    <w:p w:rsidR="007220A0" w:rsidRDefault="00801496">
      <w:pPr>
        <w:pStyle w:val="coder"/>
      </w:pPr>
      <w:r>
        <w:rPr>
          <w:rFonts w:hint="eastAsia"/>
        </w:rPr>
        <w:t xml:space="preserve">      &lt;input type="text" class="form-control" id="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请输入姓</w:t>
      </w:r>
      <w:r>
        <w:rPr>
          <w:rFonts w:hint="eastAsia"/>
        </w:rPr>
        <w:t>"&gt;</w:t>
      </w:r>
    </w:p>
    <w:p w:rsidR="007220A0" w:rsidRDefault="00801496">
      <w:pPr>
        <w:pStyle w:val="coder"/>
      </w:pPr>
      <w:r>
        <w:t xml:space="preserve">    &lt;</w:t>
      </w:r>
      <w:r>
        <w:t>/div&gt;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t xml:space="preserve">    &lt;div class="col-sm-offset-2 col-sm-10"&gt;</w:t>
      </w:r>
    </w:p>
    <w:p w:rsidR="007220A0" w:rsidRDefault="00801496">
      <w:pPr>
        <w:pStyle w:val="coder"/>
      </w:pPr>
      <w:r>
        <w:t xml:space="preserve">      &lt;div class="checkbox"&gt;</w:t>
      </w:r>
    </w:p>
    <w:p w:rsidR="007220A0" w:rsidRDefault="00801496">
      <w:pPr>
        <w:pStyle w:val="coder"/>
      </w:pPr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&lt;input type="checkbox"&gt;</w:t>
      </w:r>
      <w:r>
        <w:rPr>
          <w:rFonts w:hint="eastAsia"/>
        </w:rPr>
        <w:t>请记住我</w:t>
      </w:r>
    </w:p>
    <w:p w:rsidR="007220A0" w:rsidRDefault="00801496">
      <w:pPr>
        <w:pStyle w:val="coder"/>
      </w:pPr>
      <w:r>
        <w:t xml:space="preserve">        &lt;/label&gt;</w:t>
      </w:r>
    </w:p>
    <w:p w:rsidR="007220A0" w:rsidRDefault="00801496">
      <w:pPr>
        <w:pStyle w:val="coder"/>
      </w:pPr>
      <w:r>
        <w:t xml:space="preserve">      &lt;/div&gt;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 xml:space="preserve">  &lt;div class="form-group"&gt;</w:t>
      </w:r>
    </w:p>
    <w:p w:rsidR="007220A0" w:rsidRDefault="00801496">
      <w:pPr>
        <w:pStyle w:val="coder"/>
      </w:pPr>
      <w:r>
        <w:t xml:space="preserve">    &lt;</w:t>
      </w:r>
      <w:r>
        <w:t>div class="col-sm-offset-2 col-sm-10"&gt;</w:t>
      </w:r>
    </w:p>
    <w:p w:rsidR="007220A0" w:rsidRDefault="00801496">
      <w:pPr>
        <w:pStyle w:val="coder"/>
      </w:pPr>
      <w:r>
        <w:rPr>
          <w:rFonts w:hint="eastAsia"/>
        </w:rPr>
        <w:t xml:space="preserve">    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登录</w:t>
      </w:r>
      <w:r>
        <w:rPr>
          <w:rFonts w:hint="eastAsia"/>
        </w:rPr>
        <w:t>&lt;/button&gt;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&lt;/div&gt;</w:t>
      </w:r>
    </w:p>
    <w:p w:rsidR="007220A0" w:rsidRDefault="00801496">
      <w:pPr>
        <w:pStyle w:val="coder"/>
      </w:pPr>
      <w:r>
        <w:t>&lt;/form&gt;</w:t>
      </w:r>
    </w:p>
    <w:p w:rsidR="007220A0" w:rsidRDefault="00801496">
      <w:pPr>
        <w:pStyle w:val="1"/>
      </w:pPr>
      <w:r>
        <w:rPr>
          <w:rFonts w:hint="eastAsia"/>
        </w:rPr>
        <w:lastRenderedPageBreak/>
        <w:t>导航栏</w:t>
      </w:r>
    </w:p>
    <w:p w:rsidR="007220A0" w:rsidRDefault="00801496">
      <w:pPr>
        <w:pStyle w:val="40"/>
      </w:pPr>
      <w:r>
        <w:rPr>
          <w:rFonts w:hint="eastAsia"/>
        </w:rPr>
        <w:t>导航栏是一个很好的功能，是</w:t>
      </w:r>
      <w:r>
        <w:rPr>
          <w:rFonts w:hint="eastAsia"/>
        </w:rPr>
        <w:t xml:space="preserve"> Bootstrap </w:t>
      </w:r>
      <w:r>
        <w:rPr>
          <w:rFonts w:hint="eastAsia"/>
        </w:rPr>
        <w:t>网站的一个突出特点。导航栏在您的应用或网站中作为导航页头的响应</w:t>
      </w:r>
      <w:proofErr w:type="gramStart"/>
      <w:r>
        <w:rPr>
          <w:rFonts w:hint="eastAsia"/>
        </w:rPr>
        <w:t>式基础</w:t>
      </w:r>
      <w:proofErr w:type="gramEnd"/>
      <w:r>
        <w:rPr>
          <w:rFonts w:hint="eastAsia"/>
        </w:rPr>
        <w:t>组件。导航栏在移动设备的视图中是折叠的，随着可用视口宽度的增加，导航栏也会水平展开。在</w:t>
      </w:r>
      <w:r>
        <w:rPr>
          <w:rFonts w:hint="eastAsia"/>
        </w:rPr>
        <w:t xml:space="preserve"> Bootstrap </w:t>
      </w:r>
      <w:r>
        <w:rPr>
          <w:rFonts w:hint="eastAsia"/>
        </w:rPr>
        <w:t>导航栏的核心中，导</w:t>
      </w:r>
      <w:r>
        <w:rPr>
          <w:rFonts w:hint="eastAsia"/>
        </w:rPr>
        <w:t>航</w:t>
      </w:r>
      <w:proofErr w:type="gramStart"/>
      <w:r>
        <w:rPr>
          <w:rFonts w:hint="eastAsia"/>
        </w:rPr>
        <w:t>栏包括</w:t>
      </w:r>
      <w:proofErr w:type="gramEnd"/>
      <w:r>
        <w:rPr>
          <w:rFonts w:hint="eastAsia"/>
        </w:rPr>
        <w:t>了站点名称和基本的导航定义样式。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默认导航栏</w:t>
      </w:r>
    </w:p>
    <w:p w:rsidR="007220A0" w:rsidRDefault="00801496">
      <w:pPr>
        <w:pStyle w:val="40"/>
      </w:pPr>
      <w:r>
        <w:rPr>
          <w:rFonts w:hint="eastAsia"/>
        </w:rPr>
        <w:t>创建一个默认的导航栏的步骤如下：</w:t>
      </w:r>
    </w:p>
    <w:p w:rsidR="007220A0" w:rsidRDefault="00801496">
      <w:pPr>
        <w:pStyle w:val="5"/>
      </w:pPr>
      <w:r>
        <w:rPr>
          <w:rFonts w:hint="eastAsia"/>
        </w:rPr>
        <w:t>向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标签添加</w:t>
      </w:r>
      <w:r>
        <w:rPr>
          <w:rFonts w:hint="eastAsia"/>
        </w:rPr>
        <w:t xml:space="preserve"> class .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-default</w:t>
      </w:r>
      <w:r>
        <w:rPr>
          <w:rFonts w:hint="eastAsia"/>
        </w:rPr>
        <w:t>。</w:t>
      </w:r>
    </w:p>
    <w:p w:rsidR="007220A0" w:rsidRDefault="00801496">
      <w:pPr>
        <w:pStyle w:val="5"/>
      </w:pPr>
      <w:r>
        <w:rPr>
          <w:rFonts w:hint="eastAsia"/>
        </w:rPr>
        <w:t>向上面的元素添加</w:t>
      </w:r>
      <w:r>
        <w:rPr>
          <w:rFonts w:hint="eastAsia"/>
        </w:rPr>
        <w:t xml:space="preserve"> role="navigation"</w:t>
      </w:r>
      <w:r>
        <w:rPr>
          <w:rFonts w:hint="eastAsia"/>
        </w:rPr>
        <w:t>，有助于增加可访问性。</w:t>
      </w:r>
    </w:p>
    <w:p w:rsidR="007220A0" w:rsidRDefault="00801496">
      <w:pPr>
        <w:pStyle w:val="5"/>
      </w:pPr>
      <w:r>
        <w:rPr>
          <w:rFonts w:hint="eastAsia"/>
        </w:rPr>
        <w:t>向</w:t>
      </w:r>
      <w:r>
        <w:rPr>
          <w:rFonts w:hint="eastAsia"/>
        </w:rPr>
        <w:t xml:space="preserve"> &lt;div&gt; </w:t>
      </w:r>
      <w:r>
        <w:rPr>
          <w:rFonts w:hint="eastAsia"/>
        </w:rPr>
        <w:t>元素添加一个标题</w:t>
      </w:r>
      <w:r>
        <w:rPr>
          <w:rFonts w:hint="eastAsia"/>
        </w:rPr>
        <w:t xml:space="preserve"> class .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-header</w:t>
      </w:r>
      <w:r>
        <w:rPr>
          <w:rFonts w:hint="eastAsia"/>
        </w:rPr>
        <w:t>，内部包含了带有</w:t>
      </w:r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元素。这会让文本看起来更大一号。</w:t>
      </w:r>
    </w:p>
    <w:p w:rsidR="007220A0" w:rsidRDefault="00801496">
      <w:pPr>
        <w:pStyle w:val="5"/>
      </w:pPr>
      <w:r>
        <w:rPr>
          <w:rFonts w:hint="eastAsia"/>
        </w:rPr>
        <w:t>为了向导航栏添加链接，只需要简单地添加带有</w:t>
      </w:r>
      <w:r>
        <w:rPr>
          <w:rFonts w:hint="eastAsia"/>
        </w:rPr>
        <w:t xml:space="preserve"> class </w:t>
      </w:r>
      <w:r>
        <w:rPr>
          <w:rFonts w:hint="eastAsia"/>
        </w:rPr>
        <w:t>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navbar-nav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的无序列表即可。</w:t>
      </w:r>
    </w:p>
    <w:p w:rsidR="007220A0" w:rsidRDefault="00801496">
      <w:pPr>
        <w:pStyle w:val="coder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7220A0" w:rsidRDefault="00801496">
      <w:pPr>
        <w:pStyle w:val="coder"/>
      </w:pPr>
      <w:r>
        <w:t xml:space="preserve">    &lt;div class="container-fluid"&gt;</w:t>
      </w:r>
    </w:p>
    <w:p w:rsidR="007220A0" w:rsidRDefault="00801496">
      <w:pPr>
        <w:pStyle w:val="coder"/>
      </w:pPr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&lt;a class="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="#"&gt;JAVA</w:t>
      </w:r>
      <w:r>
        <w:rPr>
          <w:rFonts w:hint="eastAsia"/>
        </w:rPr>
        <w:t>教程</w:t>
      </w:r>
      <w:r>
        <w:rPr>
          <w:rFonts w:hint="eastAsia"/>
        </w:rPr>
        <w:t>&lt;/a&gt;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220A0" w:rsidRDefault="00801496">
      <w:pPr>
        <w:pStyle w:val="coder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7220A0" w:rsidRDefault="00801496">
      <w:pPr>
        <w:pStyle w:val="coder"/>
      </w:pPr>
      <w:r>
        <w:t xml:space="preserve"> </w:t>
      </w:r>
      <w:r>
        <w:t xml:space="preserve">           &lt;li class="active"&gt;&lt;a </w:t>
      </w:r>
      <w:proofErr w:type="spellStart"/>
      <w:r>
        <w:t>href</w:t>
      </w:r>
      <w:proofErr w:type="spellEnd"/>
      <w:r>
        <w:t>="#"&gt;</w:t>
      </w:r>
      <w:proofErr w:type="spellStart"/>
      <w:r>
        <w:t>iOS</w:t>
      </w:r>
      <w:proofErr w:type="spellEnd"/>
      <w:r>
        <w:t>&lt;/a&gt;&lt;/li&gt;</w:t>
      </w:r>
    </w:p>
    <w:p w:rsidR="007220A0" w:rsidRDefault="00801496">
      <w:pPr>
        <w:pStyle w:val="coder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="#"&gt;SVN&lt;/a&gt;&lt;/li&gt;</w:t>
      </w:r>
    </w:p>
    <w:p w:rsidR="007220A0" w:rsidRDefault="00801496">
      <w:pPr>
        <w:pStyle w:val="coder"/>
      </w:pPr>
      <w:r>
        <w:t xml:space="preserve">            &lt;li class="dropdown"&gt;</w:t>
      </w:r>
    </w:p>
    <w:p w:rsidR="007220A0" w:rsidRDefault="00801496">
      <w:pPr>
        <w:pStyle w:val="coder"/>
      </w:pPr>
      <w:r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7220A0" w:rsidRDefault="00801496">
      <w:pPr>
        <w:pStyle w:val="coder"/>
      </w:pPr>
      <w:r>
        <w:t xml:space="preserve">                    Java</w:t>
      </w:r>
    </w:p>
    <w:p w:rsidR="007220A0" w:rsidRDefault="00801496">
      <w:pPr>
        <w:pStyle w:val="coder"/>
      </w:pPr>
      <w:r>
        <w:t xml:space="preserve">                    &lt;b cl</w:t>
      </w:r>
      <w:r>
        <w:t>ass="caret"&gt;&lt;/b&gt;</w:t>
      </w:r>
    </w:p>
    <w:p w:rsidR="007220A0" w:rsidRDefault="00801496">
      <w:pPr>
        <w:pStyle w:val="coder"/>
      </w:pPr>
      <w:r>
        <w:t xml:space="preserve">                &lt;/a&gt;</w:t>
      </w:r>
    </w:p>
    <w:p w:rsidR="007220A0" w:rsidRDefault="00801496">
      <w:pPr>
        <w:pStyle w:val="coder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7220A0" w:rsidRDefault="00801496">
      <w:pPr>
        <w:pStyle w:val="coder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jmeter</w:t>
      </w:r>
      <w:proofErr w:type="spellEnd"/>
      <w:r>
        <w:t>&lt;/a&gt;&lt;/li&gt;</w:t>
      </w:r>
    </w:p>
    <w:p w:rsidR="007220A0" w:rsidRDefault="00801496">
      <w:pPr>
        <w:pStyle w:val="coder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="#"&gt;EJB&lt;/a&gt;&lt;/li&gt;</w:t>
      </w:r>
    </w:p>
    <w:p w:rsidR="007220A0" w:rsidRDefault="00801496">
      <w:pPr>
        <w:pStyle w:val="coder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="#"&gt;Jasper Report&lt;/a&gt;&lt;/li&gt;</w:t>
      </w:r>
    </w:p>
    <w:p w:rsidR="007220A0" w:rsidRDefault="00801496">
      <w:pPr>
        <w:pStyle w:val="coder"/>
      </w:pPr>
      <w:r>
        <w:t xml:space="preserve">               </w:t>
      </w:r>
      <w:r>
        <w:t xml:space="preserve">     &lt;li class="divider"&gt;&lt;/li&gt;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7220A0" w:rsidRDefault="00801496">
      <w:pPr>
        <w:pStyle w:val="coder"/>
      </w:pPr>
      <w:r>
        <w:t xml:space="preserve">                    &lt;li class="divider"&gt;&lt;/li&gt;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另一个分离的链接</w:t>
      </w:r>
      <w:r>
        <w:rPr>
          <w:rFonts w:hint="eastAsia"/>
        </w:rPr>
        <w:t>&lt;/a&gt;&lt;/li&gt;</w:t>
      </w:r>
    </w:p>
    <w:p w:rsidR="007220A0" w:rsidRDefault="00801496">
      <w:pPr>
        <w:pStyle w:val="coder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220A0" w:rsidRDefault="00801496">
      <w:pPr>
        <w:pStyle w:val="coder"/>
      </w:pPr>
      <w:r>
        <w:t xml:space="preserve">            &lt;/li&gt;</w:t>
      </w:r>
    </w:p>
    <w:p w:rsidR="007220A0" w:rsidRDefault="00801496">
      <w:pPr>
        <w:pStyle w:val="coder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220A0" w:rsidRDefault="00801496">
      <w:pPr>
        <w:pStyle w:val="coder"/>
      </w:pPr>
      <w:r>
        <w:lastRenderedPageBreak/>
        <w:t xml:space="preserve">    &lt;/div&gt;</w:t>
      </w:r>
    </w:p>
    <w:p w:rsidR="007220A0" w:rsidRDefault="00801496">
      <w:pPr>
        <w:pStyle w:val="coder"/>
      </w:pPr>
      <w:r>
        <w:t xml:space="preserve">    &lt;/div</w:t>
      </w:r>
      <w:r>
        <w:t>&gt;</w:t>
      </w:r>
    </w:p>
    <w:p w:rsidR="007220A0" w:rsidRDefault="00801496">
      <w:pPr>
        <w:pStyle w:val="coder"/>
      </w:pPr>
      <w:r>
        <w:t>&lt;/</w:t>
      </w:r>
      <w:proofErr w:type="spellStart"/>
      <w:r>
        <w:t>nav</w:t>
      </w:r>
      <w:proofErr w:type="spellEnd"/>
      <w:r>
        <w:t>&gt;</w:t>
      </w:r>
    </w:p>
    <w:p w:rsidR="007220A0" w:rsidRDefault="007220A0">
      <w:pPr>
        <w:pStyle w:val="40"/>
      </w:pPr>
    </w:p>
    <w:p w:rsidR="007220A0" w:rsidRDefault="00801496">
      <w:pPr>
        <w:pStyle w:val="2"/>
        <w:ind w:left="777" w:right="210"/>
      </w:pPr>
      <w:r>
        <w:rPr>
          <w:rFonts w:hint="eastAsia"/>
        </w:rPr>
        <w:t>响应式导航栏</w:t>
      </w:r>
    </w:p>
    <w:p w:rsidR="007220A0" w:rsidRDefault="00801496">
      <w:pPr>
        <w:pStyle w:val="40"/>
      </w:pPr>
      <w:r>
        <w:rPr>
          <w:rFonts w:hint="eastAsia"/>
        </w:rPr>
        <w:t>为了给导航栏添加响应式特性，您要折叠的内容必须包裹在带有</w:t>
      </w:r>
      <w:r>
        <w:rPr>
          <w:rFonts w:hint="eastAsia"/>
        </w:rPr>
        <w:t xml:space="preserve"> class .collapse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-collapse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中。折叠起来的导航栏实际上是一个带有</w:t>
      </w:r>
      <w:r>
        <w:rPr>
          <w:rFonts w:hint="eastAsia"/>
        </w:rPr>
        <w:t xml:space="preserve"> class .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-toggle </w:t>
      </w:r>
      <w:r>
        <w:rPr>
          <w:rFonts w:hint="eastAsia"/>
        </w:rPr>
        <w:t>及两个</w:t>
      </w:r>
      <w:r>
        <w:rPr>
          <w:rFonts w:hint="eastAsia"/>
        </w:rPr>
        <w:t xml:space="preserve"> data- </w:t>
      </w:r>
      <w:r>
        <w:rPr>
          <w:rFonts w:hint="eastAsia"/>
        </w:rPr>
        <w:t>元素的按钮。第一个是</w:t>
      </w:r>
      <w:r>
        <w:rPr>
          <w:rFonts w:hint="eastAsia"/>
        </w:rPr>
        <w:t xml:space="preserve"> data-toggle</w:t>
      </w:r>
      <w:r>
        <w:rPr>
          <w:rFonts w:hint="eastAsia"/>
        </w:rPr>
        <w:t>，用于告诉</w:t>
      </w:r>
      <w:r>
        <w:rPr>
          <w:rFonts w:hint="eastAsia"/>
        </w:rPr>
        <w:t xml:space="preserve"> JavaScript </w:t>
      </w:r>
      <w:r>
        <w:rPr>
          <w:rFonts w:hint="eastAsia"/>
        </w:rPr>
        <w:t>需要对按钮做什么，第二个是</w:t>
      </w:r>
      <w:r>
        <w:rPr>
          <w:rFonts w:hint="eastAsia"/>
        </w:rPr>
        <w:t xml:space="preserve"> data-target</w:t>
      </w:r>
      <w:r>
        <w:rPr>
          <w:rFonts w:hint="eastAsia"/>
        </w:rPr>
        <w:t>，指示要切换到哪一个元素。三个带有</w:t>
      </w:r>
      <w:r>
        <w:rPr>
          <w:rFonts w:hint="eastAsia"/>
        </w:rPr>
        <w:t xml:space="preserve"> class .icon-bar </w:t>
      </w:r>
      <w:r>
        <w:rPr>
          <w:rFonts w:hint="eastAsia"/>
        </w:rPr>
        <w:t>的</w:t>
      </w:r>
      <w:r>
        <w:rPr>
          <w:rFonts w:hint="eastAsia"/>
        </w:rPr>
        <w:t xml:space="preserve"> &lt;span&gt; </w:t>
      </w:r>
      <w:r>
        <w:rPr>
          <w:rFonts w:hint="eastAsia"/>
        </w:rPr>
        <w:t>创建所谓的汉堡按钮。这些会切换为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-collapse &lt;div&gt; </w:t>
      </w:r>
      <w:r>
        <w:rPr>
          <w:rFonts w:hint="eastAsia"/>
        </w:rPr>
        <w:t>中的元素。为了实现以上这些功能，您必须包含</w:t>
      </w:r>
      <w:r>
        <w:rPr>
          <w:rFonts w:hint="eastAsia"/>
        </w:rPr>
        <w:t xml:space="preserve"> Bootstrap </w:t>
      </w:r>
      <w:r>
        <w:rPr>
          <w:rFonts w:hint="eastAsia"/>
        </w:rPr>
        <w:t>折叠（</w:t>
      </w:r>
      <w:r>
        <w:rPr>
          <w:rFonts w:hint="eastAsia"/>
        </w:rPr>
        <w:t>Collapse</w:t>
      </w:r>
      <w:r>
        <w:rPr>
          <w:rFonts w:hint="eastAsia"/>
        </w:rPr>
        <w:t>）插件。</w:t>
      </w:r>
    </w:p>
    <w:p w:rsidR="007220A0" w:rsidRDefault="00801496">
      <w:pPr>
        <w:pStyle w:val="coder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7220A0" w:rsidRDefault="00801496">
      <w:pPr>
        <w:pStyle w:val="coder"/>
      </w:pPr>
      <w:r>
        <w:t xml:space="preserve">    &lt;div class="container-fluid"&gt; </w:t>
      </w:r>
    </w:p>
    <w:p w:rsidR="007220A0" w:rsidRDefault="00801496">
      <w:pPr>
        <w:pStyle w:val="coder"/>
      </w:pPr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7220A0" w:rsidRDefault="00801496">
      <w:pPr>
        <w:pStyle w:val="coder"/>
      </w:pPr>
      <w:r>
        <w:t xml:space="preserve">        &lt;button type="button" class="</w:t>
      </w:r>
      <w:proofErr w:type="spellStart"/>
      <w:r>
        <w:t>navbar</w:t>
      </w:r>
      <w:proofErr w:type="spellEnd"/>
      <w:r>
        <w:t>-toggle</w:t>
      </w:r>
      <w:r>
        <w:t>" data-toggle="collapse"</w:t>
      </w:r>
    </w:p>
    <w:p w:rsidR="007220A0" w:rsidRDefault="00801496">
      <w:pPr>
        <w:pStyle w:val="coder"/>
      </w:pPr>
      <w:r>
        <w:t xml:space="preserve">                </w:t>
      </w:r>
      <w:proofErr w:type="gramStart"/>
      <w:r>
        <w:t>data-target</w:t>
      </w:r>
      <w:proofErr w:type="gramEnd"/>
      <w:r>
        <w:t>="#example-</w:t>
      </w:r>
      <w:proofErr w:type="spellStart"/>
      <w:r>
        <w:t>navbar</w:t>
      </w:r>
      <w:proofErr w:type="spellEnd"/>
      <w:r>
        <w:t>-collapse"&gt;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切换导航</w:t>
      </w:r>
      <w:r>
        <w:rPr>
          <w:rFonts w:hint="eastAsia"/>
        </w:rPr>
        <w:t>&lt;/span&gt;</w:t>
      </w:r>
    </w:p>
    <w:p w:rsidR="007220A0" w:rsidRDefault="00801496">
      <w:pPr>
        <w:pStyle w:val="coder"/>
      </w:pPr>
      <w:r>
        <w:t xml:space="preserve">            &lt;span class="icon-bar"&gt;&lt;/span&gt;</w:t>
      </w:r>
    </w:p>
    <w:p w:rsidR="007220A0" w:rsidRDefault="00801496">
      <w:pPr>
        <w:pStyle w:val="coder"/>
      </w:pPr>
      <w:r>
        <w:t xml:space="preserve">            &lt;span class="icon-bar"&gt;&lt;/span&gt;</w:t>
      </w:r>
    </w:p>
    <w:p w:rsidR="007220A0" w:rsidRDefault="00801496">
      <w:pPr>
        <w:pStyle w:val="coder"/>
      </w:pPr>
      <w:r>
        <w:t xml:space="preserve">            &lt;span class="icon-bar"&gt;&lt;/span&gt;</w:t>
      </w:r>
    </w:p>
    <w:p w:rsidR="007220A0" w:rsidRDefault="00801496">
      <w:pPr>
        <w:pStyle w:val="coder"/>
      </w:pPr>
      <w:r>
        <w:t xml:space="preserve">        &lt;/button&gt;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&lt;a class="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教程</w:t>
      </w:r>
      <w:r>
        <w:rPr>
          <w:rFonts w:hint="eastAsia"/>
        </w:rPr>
        <w:t>&lt;/a&gt;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  &lt;div class="collapse </w:t>
      </w:r>
      <w:proofErr w:type="spellStart"/>
      <w:r>
        <w:t>navbar</w:t>
      </w:r>
      <w:proofErr w:type="spellEnd"/>
      <w:r>
        <w:t>-collapse" id="example-</w:t>
      </w:r>
      <w:proofErr w:type="spellStart"/>
      <w:r>
        <w:t>navbar</w:t>
      </w:r>
      <w:proofErr w:type="spellEnd"/>
      <w:r>
        <w:t>-collapse"&gt;</w:t>
      </w:r>
    </w:p>
    <w:p w:rsidR="007220A0" w:rsidRDefault="00801496">
      <w:pPr>
        <w:pStyle w:val="coder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7220A0" w:rsidRDefault="00801496">
      <w:pPr>
        <w:pStyle w:val="coder"/>
      </w:pPr>
      <w:r>
        <w:t xml:space="preserve">            &lt;li class="active"&gt;&lt;a </w:t>
      </w:r>
      <w:proofErr w:type="spellStart"/>
      <w:r>
        <w:t>href</w:t>
      </w:r>
      <w:proofErr w:type="spellEnd"/>
      <w:r>
        <w:t>="#"&gt;</w:t>
      </w:r>
      <w:proofErr w:type="spellStart"/>
      <w:r>
        <w:t>iOS</w:t>
      </w:r>
      <w:proofErr w:type="spellEnd"/>
      <w:r>
        <w:t>&lt;/a&gt;&lt;/li&gt;</w:t>
      </w:r>
    </w:p>
    <w:p w:rsidR="007220A0" w:rsidRDefault="00801496">
      <w:pPr>
        <w:pStyle w:val="coder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="#"&gt;SVN&lt;/a&gt;&lt;/li&gt;</w:t>
      </w:r>
    </w:p>
    <w:p w:rsidR="007220A0" w:rsidRDefault="00801496">
      <w:pPr>
        <w:pStyle w:val="coder"/>
      </w:pPr>
      <w:r>
        <w:t xml:space="preserve">            &lt;li class="dropdown"&gt;</w:t>
      </w:r>
    </w:p>
    <w:p w:rsidR="007220A0" w:rsidRDefault="00801496">
      <w:pPr>
        <w:pStyle w:val="coder"/>
      </w:pPr>
      <w:r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7220A0" w:rsidRDefault="00801496">
      <w:pPr>
        <w:pStyle w:val="coder"/>
      </w:pPr>
      <w:r>
        <w:t xml:space="preserve">                    Java &lt;b class="caret"&gt;&lt;/b&gt;</w:t>
      </w:r>
    </w:p>
    <w:p w:rsidR="007220A0" w:rsidRDefault="00801496">
      <w:pPr>
        <w:pStyle w:val="coder"/>
      </w:pPr>
      <w:r>
        <w:t xml:space="preserve">                &lt;/a&gt;</w:t>
      </w:r>
    </w:p>
    <w:p w:rsidR="007220A0" w:rsidRDefault="00801496">
      <w:pPr>
        <w:pStyle w:val="coder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7220A0" w:rsidRDefault="00801496">
      <w:pPr>
        <w:pStyle w:val="coder"/>
      </w:pPr>
      <w:r>
        <w:t xml:space="preserve">         </w:t>
      </w:r>
      <w:r>
        <w:t xml:space="preserve">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jmeter</w:t>
      </w:r>
      <w:proofErr w:type="spellEnd"/>
      <w:r>
        <w:t>&lt;/a&gt;&lt;/li&gt;</w:t>
      </w:r>
    </w:p>
    <w:p w:rsidR="007220A0" w:rsidRDefault="00801496">
      <w:pPr>
        <w:pStyle w:val="coder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="#"&gt;EJB&lt;/a&gt;&lt;/li&gt;</w:t>
      </w:r>
    </w:p>
    <w:p w:rsidR="007220A0" w:rsidRDefault="00801496">
      <w:pPr>
        <w:pStyle w:val="coder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="#"&gt;Jasper Report&lt;/a&gt;&lt;/li&gt;</w:t>
      </w:r>
    </w:p>
    <w:p w:rsidR="007220A0" w:rsidRDefault="00801496">
      <w:pPr>
        <w:pStyle w:val="coder"/>
      </w:pPr>
      <w:r>
        <w:t xml:space="preserve">                    &lt;li class="divider"&gt;&lt;/li&gt;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7220A0" w:rsidRDefault="00801496">
      <w:pPr>
        <w:pStyle w:val="coder"/>
      </w:pPr>
      <w:r>
        <w:t xml:space="preserve">                    &lt;li class="divider"&gt;&lt;/li&gt;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另一个分离的链接</w:t>
      </w:r>
      <w:r>
        <w:rPr>
          <w:rFonts w:hint="eastAsia"/>
        </w:rPr>
        <w:t>&lt;/a&gt;&lt;/li&gt;</w:t>
      </w:r>
    </w:p>
    <w:p w:rsidR="007220A0" w:rsidRDefault="00801496">
      <w:pPr>
        <w:pStyle w:val="coder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220A0" w:rsidRDefault="00801496">
      <w:pPr>
        <w:pStyle w:val="coder"/>
      </w:pPr>
      <w:r>
        <w:lastRenderedPageBreak/>
        <w:t xml:space="preserve">            &lt;/li&gt;</w:t>
      </w:r>
    </w:p>
    <w:p w:rsidR="007220A0" w:rsidRDefault="00801496">
      <w:pPr>
        <w:pStyle w:val="coder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t>&lt;/</w:t>
      </w:r>
      <w:proofErr w:type="spellStart"/>
      <w:r>
        <w:t>nav</w:t>
      </w:r>
      <w:proofErr w:type="spellEnd"/>
      <w:r>
        <w:t>&gt;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轮播</w:t>
      </w:r>
    </w:p>
    <w:p w:rsidR="007220A0" w:rsidRDefault="00801496">
      <w:pPr>
        <w:pStyle w:val="40"/>
      </w:pPr>
      <w:r>
        <w:rPr>
          <w:rFonts w:hint="eastAsia"/>
        </w:rPr>
        <w:t xml:space="preserve">Bootstrap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）插件是一种灵活的响应式的向站点添加滑块的方式。除此之外，内容也是足够灵活的，可以是图像、内嵌框</w:t>
      </w:r>
      <w:r>
        <w:rPr>
          <w:rFonts w:hint="eastAsia"/>
        </w:rPr>
        <w:t>架、视频或者其他您想要放置的任何类型的内容。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基本轮播</w:t>
      </w:r>
    </w:p>
    <w:p w:rsidR="007220A0" w:rsidRDefault="00801496">
      <w:pPr>
        <w:pStyle w:val="coder"/>
      </w:pPr>
      <w:r>
        <w:t>&lt;div id="</w:t>
      </w:r>
      <w:proofErr w:type="spellStart"/>
      <w:r>
        <w:t>myCarousel</w:t>
      </w:r>
      <w:proofErr w:type="spellEnd"/>
      <w:r>
        <w:t>" class="carousel slide"&gt;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）指标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</w:t>
      </w:r>
      <w:r>
        <w:t>a-slide-to="1"&gt;&lt;/li&gt;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7220A0" w:rsidRDefault="00801496">
      <w:pPr>
        <w:pStyle w:val="coder"/>
      </w:pPr>
      <w:r>
        <w:t xml:space="preserve">    &lt;/</w:t>
      </w:r>
      <w:proofErr w:type="spellStart"/>
      <w:r>
        <w:t>ol</w:t>
      </w:r>
      <w:proofErr w:type="spellEnd"/>
      <w:r>
        <w:t xml:space="preserve">&gt;   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）项目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 &lt;div class="carousel-inner"&gt;</w:t>
      </w:r>
    </w:p>
    <w:p w:rsidR="007220A0" w:rsidRDefault="00801496">
      <w:pPr>
        <w:pStyle w:val="coder"/>
      </w:pPr>
      <w:r>
        <w:t xml:space="preserve">        &lt;div class="item active"&gt;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-content/uploads/2014/07/slide1.png"</w:t>
      </w:r>
      <w:r>
        <w:t xml:space="preserve"> alt="First slide"&gt;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    &lt;div class="item"&gt;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-content/uploads/2014/07/slide2.png" alt="Second slide"&gt;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    &lt;div class="item"&gt;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-content/uploads/2014/07/slide3.png" alt="</w:t>
      </w:r>
      <w:r>
        <w:t>Third slide"&gt;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）导航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 &lt;a class="carousel-control left"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7220A0" w:rsidRDefault="00801496">
      <w:pPr>
        <w:pStyle w:val="coder"/>
      </w:pPr>
      <w:r>
        <w:t xml:space="preserve">       data-slide="</w:t>
      </w:r>
      <w:proofErr w:type="spellStart"/>
      <w:r>
        <w:t>prev</w:t>
      </w:r>
      <w:proofErr w:type="spellEnd"/>
      <w:r>
        <w:t>"&gt; &lt;span _ngcontent-c3="" aria-hidden="true"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-chevron-right"&gt;&lt;/span&gt;&lt;/a&gt;</w:t>
      </w:r>
    </w:p>
    <w:p w:rsidR="007220A0" w:rsidRDefault="00801496">
      <w:pPr>
        <w:pStyle w:val="coder"/>
      </w:pPr>
      <w:r>
        <w:t xml:space="preserve">    &lt;a cl</w:t>
      </w:r>
      <w:r>
        <w:t xml:space="preserve">ass="carousel-control right"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7220A0" w:rsidRDefault="00801496">
      <w:pPr>
        <w:pStyle w:val="coder"/>
      </w:pPr>
      <w:r>
        <w:t xml:space="preserve">       </w:t>
      </w:r>
      <w:proofErr w:type="gramStart"/>
      <w:r>
        <w:t>data-slide</w:t>
      </w:r>
      <w:proofErr w:type="gramEnd"/>
      <w:r>
        <w:t>="next"&gt;&amp;</w:t>
      </w:r>
      <w:proofErr w:type="spellStart"/>
      <w:r>
        <w:t>rsaquo</w:t>
      </w:r>
      <w:proofErr w:type="spellEnd"/>
      <w:r>
        <w:t>;&lt;/a&gt;</w:t>
      </w:r>
    </w:p>
    <w:p w:rsidR="007220A0" w:rsidRDefault="00801496">
      <w:pPr>
        <w:pStyle w:val="coder"/>
      </w:pPr>
      <w:r>
        <w:t>&lt;/div&gt;</w:t>
      </w:r>
    </w:p>
    <w:p w:rsidR="007220A0" w:rsidRDefault="007220A0">
      <w:pPr>
        <w:pStyle w:val="40"/>
      </w:pPr>
    </w:p>
    <w:p w:rsidR="007220A0" w:rsidRDefault="00801496">
      <w:pPr>
        <w:pStyle w:val="2"/>
        <w:ind w:left="777" w:right="210"/>
      </w:pPr>
      <w:r>
        <w:rPr>
          <w:rFonts w:hint="eastAsia"/>
        </w:rPr>
        <w:lastRenderedPageBreak/>
        <w:t>带标题的轮播</w:t>
      </w:r>
    </w:p>
    <w:p w:rsidR="007220A0" w:rsidRDefault="00801496">
      <w:pPr>
        <w:pStyle w:val="40"/>
      </w:pPr>
      <w:r>
        <w:rPr>
          <w:rFonts w:hint="eastAsia"/>
        </w:rPr>
        <w:t>可以通过</w:t>
      </w:r>
      <w:r>
        <w:rPr>
          <w:rFonts w:hint="eastAsia"/>
        </w:rPr>
        <w:t xml:space="preserve"> .item </w:t>
      </w:r>
      <w:r>
        <w:rPr>
          <w:rFonts w:hint="eastAsia"/>
        </w:rPr>
        <w:t>内的</w:t>
      </w:r>
      <w:r>
        <w:rPr>
          <w:rFonts w:hint="eastAsia"/>
        </w:rPr>
        <w:t xml:space="preserve"> .carousel-caption </w:t>
      </w:r>
      <w:r>
        <w:rPr>
          <w:rFonts w:hint="eastAsia"/>
        </w:rPr>
        <w:t>元素向幻灯片添加标题。只需要在该处放置任何可选的</w:t>
      </w:r>
      <w:r>
        <w:rPr>
          <w:rFonts w:hint="eastAsia"/>
        </w:rPr>
        <w:t xml:space="preserve"> HTML </w:t>
      </w:r>
      <w:r>
        <w:rPr>
          <w:rFonts w:hint="eastAsia"/>
        </w:rPr>
        <w:t>即可，它会自动对齐并格式化。</w:t>
      </w:r>
    </w:p>
    <w:p w:rsidR="007220A0" w:rsidRDefault="007220A0">
      <w:pPr>
        <w:pStyle w:val="coder"/>
      </w:pPr>
    </w:p>
    <w:p w:rsidR="007220A0" w:rsidRDefault="00801496">
      <w:pPr>
        <w:pStyle w:val="coder"/>
      </w:pPr>
      <w:r>
        <w:t>&lt;div id="</w:t>
      </w:r>
      <w:proofErr w:type="spellStart"/>
      <w:r>
        <w:t>myCarousel</w:t>
      </w:r>
      <w:proofErr w:type="spellEnd"/>
      <w:r>
        <w:t>" class="carousel slide"&gt;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）指标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</w:t>
      </w:r>
      <w:r>
        <w:t xml:space="preserve"> &lt;</w:t>
      </w:r>
      <w:proofErr w:type="spellStart"/>
      <w:r>
        <w:t>ol</w:t>
      </w:r>
      <w:proofErr w:type="spellEnd"/>
      <w:r>
        <w:t xml:space="preserve"> class="carousel-indicators"&gt;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:rsidR="007220A0" w:rsidRDefault="00801496">
      <w:pPr>
        <w:pStyle w:val="coder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7220A0" w:rsidRDefault="00801496">
      <w:pPr>
        <w:pStyle w:val="coder"/>
      </w:pPr>
      <w:r>
        <w:t xml:space="preserve">    &lt;/</w:t>
      </w:r>
      <w:proofErr w:type="spellStart"/>
      <w:r>
        <w:t>ol</w:t>
      </w:r>
      <w:proofErr w:type="spellEnd"/>
      <w:r>
        <w:t xml:space="preserve">&gt;   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）项目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 &lt;div class="carousel-inner"&gt;</w:t>
      </w:r>
    </w:p>
    <w:p w:rsidR="007220A0" w:rsidRDefault="00801496">
      <w:pPr>
        <w:pStyle w:val="coder"/>
      </w:pPr>
      <w:r>
        <w:t xml:space="preserve">        &lt;div class="item active"&gt;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-content/uploads/2014/07/slide1.png" alt="First slide"&gt;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&lt;div class="carousel-caption"&gt;</w:t>
      </w:r>
      <w:r>
        <w:rPr>
          <w:rFonts w:hint="eastAsia"/>
        </w:rPr>
        <w:t>标题</w:t>
      </w:r>
      <w:r>
        <w:rPr>
          <w:rFonts w:hint="eastAsia"/>
        </w:rPr>
        <w:t xml:space="preserve"> 1&lt;/div&gt;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    &lt;div class="</w:t>
      </w:r>
      <w:r>
        <w:t>item"&gt;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-content/uploads/2014/07/slide2.png" alt="Second slide"&gt;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&lt;div class="carousel-caption"&gt;</w:t>
      </w:r>
      <w:r>
        <w:rPr>
          <w:rFonts w:hint="eastAsia"/>
        </w:rPr>
        <w:t>标题</w:t>
      </w:r>
      <w:r>
        <w:rPr>
          <w:rFonts w:hint="eastAsia"/>
        </w:rPr>
        <w:t xml:space="preserve"> 2&lt;/div&gt;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    &lt;div class="item"&gt;</w:t>
      </w:r>
    </w:p>
    <w:p w:rsidR="007220A0" w:rsidRDefault="00801496">
      <w:pPr>
        <w:pStyle w:val="coder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-content/uploads/2014/07/slide3.png" alt="Third</w:t>
      </w:r>
      <w:r>
        <w:t xml:space="preserve"> slide"&gt;</w:t>
      </w:r>
    </w:p>
    <w:p w:rsidR="007220A0" w:rsidRDefault="00801496">
      <w:pPr>
        <w:pStyle w:val="coder"/>
      </w:pPr>
      <w:r>
        <w:rPr>
          <w:rFonts w:hint="eastAsia"/>
        </w:rPr>
        <w:t xml:space="preserve">            &lt;div class="carousel-caption"&gt;</w:t>
      </w:r>
      <w:r>
        <w:rPr>
          <w:rFonts w:hint="eastAsia"/>
        </w:rPr>
        <w:t>标题</w:t>
      </w:r>
      <w:r>
        <w:rPr>
          <w:rFonts w:hint="eastAsia"/>
        </w:rPr>
        <w:t xml:space="preserve"> 3&lt;/div&gt;</w:t>
      </w:r>
    </w:p>
    <w:p w:rsidR="007220A0" w:rsidRDefault="00801496">
      <w:pPr>
        <w:pStyle w:val="coder"/>
      </w:pPr>
      <w:r>
        <w:t xml:space="preserve">        &lt;/div&gt;</w:t>
      </w:r>
    </w:p>
    <w:p w:rsidR="007220A0" w:rsidRDefault="00801496">
      <w:pPr>
        <w:pStyle w:val="coder"/>
      </w:pPr>
      <w:r>
        <w:t xml:space="preserve">    &lt;/div&gt;</w:t>
      </w:r>
    </w:p>
    <w:p w:rsidR="007220A0" w:rsidRDefault="00801496">
      <w:pPr>
        <w:pStyle w:val="coder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）导航</w:t>
      </w:r>
      <w:r>
        <w:rPr>
          <w:rFonts w:hint="eastAsia"/>
        </w:rPr>
        <w:t xml:space="preserve"> --&gt;</w:t>
      </w:r>
    </w:p>
    <w:p w:rsidR="007220A0" w:rsidRDefault="00801496">
      <w:pPr>
        <w:pStyle w:val="coder"/>
      </w:pPr>
      <w:r>
        <w:t xml:space="preserve">    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7220A0" w:rsidRDefault="00801496">
      <w:pPr>
        <w:pStyle w:val="coder"/>
      </w:pPr>
      <w:r>
        <w:t xml:space="preserve">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</w:t>
      </w:r>
      <w:r>
        <w:t>ft" aria-hidden="true"&gt;&lt;/span&gt;</w:t>
      </w:r>
    </w:p>
    <w:p w:rsidR="007220A0" w:rsidRDefault="00801496">
      <w:pPr>
        <w:pStyle w:val="coder"/>
      </w:pPr>
      <w:r>
        <w:t xml:space="preserve">        &lt;span class="</w:t>
      </w:r>
      <w:proofErr w:type="spellStart"/>
      <w:r>
        <w:t>sr</w:t>
      </w:r>
      <w:proofErr w:type="spellEnd"/>
      <w:r>
        <w:t>-only"&gt;Previous&lt;/span&gt;</w:t>
      </w:r>
    </w:p>
    <w:p w:rsidR="007220A0" w:rsidRDefault="00801496">
      <w:pPr>
        <w:pStyle w:val="coder"/>
      </w:pPr>
      <w:r>
        <w:t xml:space="preserve">    &lt;/a&gt;</w:t>
      </w:r>
    </w:p>
    <w:p w:rsidR="007220A0" w:rsidRDefault="00801496">
      <w:pPr>
        <w:pStyle w:val="coder"/>
      </w:pPr>
      <w:r>
        <w:t xml:space="preserve">    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data-slide="next"&gt;</w:t>
      </w:r>
    </w:p>
    <w:p w:rsidR="007220A0" w:rsidRDefault="00801496">
      <w:pPr>
        <w:pStyle w:val="coder"/>
      </w:pPr>
      <w:r>
        <w:t xml:space="preserve">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 aria-hidden="true"&gt;&lt;/spa</w:t>
      </w:r>
      <w:r>
        <w:t>n&gt;</w:t>
      </w:r>
    </w:p>
    <w:p w:rsidR="007220A0" w:rsidRDefault="00801496">
      <w:pPr>
        <w:pStyle w:val="coder"/>
      </w:pPr>
      <w:r>
        <w:t xml:space="preserve">        &lt;span class="</w:t>
      </w:r>
      <w:proofErr w:type="spellStart"/>
      <w:r>
        <w:t>sr</w:t>
      </w:r>
      <w:proofErr w:type="spellEnd"/>
      <w:r>
        <w:t>-only"&gt;Next&lt;/span&gt;</w:t>
      </w:r>
    </w:p>
    <w:p w:rsidR="007220A0" w:rsidRDefault="00801496">
      <w:pPr>
        <w:pStyle w:val="coder"/>
      </w:pPr>
      <w:r>
        <w:t xml:space="preserve">    &lt;/a&gt;</w:t>
      </w:r>
    </w:p>
    <w:p w:rsidR="007220A0" w:rsidRDefault="00801496">
      <w:pPr>
        <w:pStyle w:val="coder"/>
      </w:pPr>
      <w:r>
        <w:t>&lt;/div&gt;</w:t>
      </w:r>
    </w:p>
    <w:p w:rsidR="007220A0" w:rsidRDefault="00801496">
      <w:pPr>
        <w:pStyle w:val="1"/>
      </w:pPr>
      <w:r>
        <w:rPr>
          <w:rFonts w:hint="eastAsia"/>
        </w:rPr>
        <w:lastRenderedPageBreak/>
        <w:t>课程总结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重点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难点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如何掌握？</w:t>
      </w:r>
    </w:p>
    <w:p w:rsidR="007220A0" w:rsidRDefault="00801496">
      <w:pPr>
        <w:pStyle w:val="5"/>
      </w:pPr>
      <w:r>
        <w:rPr>
          <w:rFonts w:hint="eastAsia"/>
        </w:rPr>
        <w:t>勤加练习</w:t>
      </w:r>
    </w:p>
    <w:p w:rsidR="007220A0" w:rsidRDefault="00801496">
      <w:pPr>
        <w:pStyle w:val="5"/>
      </w:pPr>
      <w:r>
        <w:rPr>
          <w:rFonts w:hint="eastAsia"/>
        </w:rPr>
        <w:t>学会看说明手册</w:t>
      </w:r>
    </w:p>
    <w:p w:rsidR="007220A0" w:rsidRDefault="00801496">
      <w:pPr>
        <w:pStyle w:val="2"/>
        <w:tabs>
          <w:tab w:val="left" w:pos="425"/>
        </w:tabs>
        <w:ind w:left="777" w:right="210"/>
      </w:pPr>
      <w:r>
        <w:rPr>
          <w:rFonts w:hint="eastAsia"/>
        </w:rPr>
        <w:t>排错技巧（技巧）</w:t>
      </w:r>
    </w:p>
    <w:p w:rsidR="007220A0" w:rsidRDefault="00801496">
      <w:pPr>
        <w:pStyle w:val="1"/>
      </w:pPr>
      <w:r>
        <w:rPr>
          <w:rFonts w:hint="eastAsia"/>
        </w:rPr>
        <w:t>课后练习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面试题</w:t>
      </w:r>
    </w:p>
    <w:p w:rsidR="007220A0" w:rsidRDefault="007220A0">
      <w:pPr>
        <w:pStyle w:val="40"/>
      </w:pPr>
    </w:p>
    <w:p w:rsidR="007220A0" w:rsidRDefault="00801496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扩展知识</w:t>
      </w:r>
    </w:p>
    <w:p w:rsidR="007220A0" w:rsidRDefault="00801496">
      <w:pPr>
        <w:pStyle w:val="2"/>
        <w:ind w:left="777" w:right="210"/>
      </w:pPr>
      <w:r>
        <w:rPr>
          <w:rFonts w:hint="eastAsia"/>
        </w:rPr>
        <w:t>课外阅读</w:t>
      </w:r>
    </w:p>
    <w:sectPr w:rsidR="007220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417" w:left="1134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496" w:rsidRDefault="00801496">
      <w:r>
        <w:separator/>
      </w:r>
    </w:p>
  </w:endnote>
  <w:endnote w:type="continuationSeparator" w:id="0">
    <w:p w:rsidR="00801496" w:rsidRDefault="0080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AC" w:rsidRDefault="00BE7BA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0A0" w:rsidRDefault="007220A0" w:rsidP="00BE7BAC">
    <w:pPr>
      <w:pStyle w:val="a8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AC" w:rsidRDefault="00BE7B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96" w:rsidRDefault="00801496">
      <w:r>
        <w:separator/>
      </w:r>
    </w:p>
  </w:footnote>
  <w:footnote w:type="continuationSeparator" w:id="0">
    <w:p w:rsidR="00801496" w:rsidRDefault="00801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AC" w:rsidRDefault="00BE7BA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0A0" w:rsidRDefault="007220A0">
    <w:pPr>
      <w:pStyle w:val="a9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AC" w:rsidRDefault="00BE7BA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1418"/>
    <w:rsid w:val="00037795"/>
    <w:rsid w:val="00044F00"/>
    <w:rsid w:val="00046E0B"/>
    <w:rsid w:val="000500A1"/>
    <w:rsid w:val="00057B3A"/>
    <w:rsid w:val="00070D51"/>
    <w:rsid w:val="000837B5"/>
    <w:rsid w:val="000856E0"/>
    <w:rsid w:val="000966A6"/>
    <w:rsid w:val="000A3460"/>
    <w:rsid w:val="000F5929"/>
    <w:rsid w:val="000F6A21"/>
    <w:rsid w:val="001062B3"/>
    <w:rsid w:val="00113613"/>
    <w:rsid w:val="00114F5F"/>
    <w:rsid w:val="0011773E"/>
    <w:rsid w:val="0013041F"/>
    <w:rsid w:val="00141526"/>
    <w:rsid w:val="00161D58"/>
    <w:rsid w:val="00172A27"/>
    <w:rsid w:val="00177EAC"/>
    <w:rsid w:val="00185766"/>
    <w:rsid w:val="0019535C"/>
    <w:rsid w:val="001B4E6E"/>
    <w:rsid w:val="001E58AB"/>
    <w:rsid w:val="002052AB"/>
    <w:rsid w:val="002156AB"/>
    <w:rsid w:val="00221247"/>
    <w:rsid w:val="0023321A"/>
    <w:rsid w:val="00240E2D"/>
    <w:rsid w:val="00254414"/>
    <w:rsid w:val="002663C0"/>
    <w:rsid w:val="0027373D"/>
    <w:rsid w:val="0027568B"/>
    <w:rsid w:val="002916C7"/>
    <w:rsid w:val="002B4E70"/>
    <w:rsid w:val="002D14D3"/>
    <w:rsid w:val="002E7C3A"/>
    <w:rsid w:val="00310FC1"/>
    <w:rsid w:val="00326811"/>
    <w:rsid w:val="00326F45"/>
    <w:rsid w:val="00351CF2"/>
    <w:rsid w:val="00386742"/>
    <w:rsid w:val="00386C25"/>
    <w:rsid w:val="0039702E"/>
    <w:rsid w:val="003A146D"/>
    <w:rsid w:val="003C68BB"/>
    <w:rsid w:val="003D0171"/>
    <w:rsid w:val="003D067E"/>
    <w:rsid w:val="003D6394"/>
    <w:rsid w:val="003E1542"/>
    <w:rsid w:val="003E192A"/>
    <w:rsid w:val="003F2883"/>
    <w:rsid w:val="00417CBF"/>
    <w:rsid w:val="00451696"/>
    <w:rsid w:val="00456A84"/>
    <w:rsid w:val="0045735F"/>
    <w:rsid w:val="00480EDB"/>
    <w:rsid w:val="0049547E"/>
    <w:rsid w:val="004A0E0E"/>
    <w:rsid w:val="005046C2"/>
    <w:rsid w:val="00531987"/>
    <w:rsid w:val="00552B16"/>
    <w:rsid w:val="005749EC"/>
    <w:rsid w:val="0057608E"/>
    <w:rsid w:val="005844BA"/>
    <w:rsid w:val="00585D1F"/>
    <w:rsid w:val="00593AE6"/>
    <w:rsid w:val="00597453"/>
    <w:rsid w:val="005A59AC"/>
    <w:rsid w:val="005B589C"/>
    <w:rsid w:val="005D5D93"/>
    <w:rsid w:val="005E0A01"/>
    <w:rsid w:val="005F57E1"/>
    <w:rsid w:val="006002E1"/>
    <w:rsid w:val="0062369C"/>
    <w:rsid w:val="00627CDA"/>
    <w:rsid w:val="00632FAA"/>
    <w:rsid w:val="00642812"/>
    <w:rsid w:val="006445CC"/>
    <w:rsid w:val="00644B85"/>
    <w:rsid w:val="00646383"/>
    <w:rsid w:val="006471B7"/>
    <w:rsid w:val="00647A93"/>
    <w:rsid w:val="006553EC"/>
    <w:rsid w:val="006633A6"/>
    <w:rsid w:val="006638FE"/>
    <w:rsid w:val="00672A6A"/>
    <w:rsid w:val="0067405E"/>
    <w:rsid w:val="0067703A"/>
    <w:rsid w:val="00680A85"/>
    <w:rsid w:val="006A0DD8"/>
    <w:rsid w:val="006A6D42"/>
    <w:rsid w:val="006D2E5B"/>
    <w:rsid w:val="006D66F3"/>
    <w:rsid w:val="006F56C5"/>
    <w:rsid w:val="0070047A"/>
    <w:rsid w:val="007013A4"/>
    <w:rsid w:val="007220A0"/>
    <w:rsid w:val="00730C9C"/>
    <w:rsid w:val="00741924"/>
    <w:rsid w:val="007639E0"/>
    <w:rsid w:val="007717C9"/>
    <w:rsid w:val="007829B8"/>
    <w:rsid w:val="007A562E"/>
    <w:rsid w:val="007C5FA1"/>
    <w:rsid w:val="007D7A66"/>
    <w:rsid w:val="00801496"/>
    <w:rsid w:val="00807457"/>
    <w:rsid w:val="008152DF"/>
    <w:rsid w:val="00842D49"/>
    <w:rsid w:val="008560B4"/>
    <w:rsid w:val="008703B8"/>
    <w:rsid w:val="00895FB2"/>
    <w:rsid w:val="008E15B5"/>
    <w:rsid w:val="008F5572"/>
    <w:rsid w:val="0090463A"/>
    <w:rsid w:val="00920883"/>
    <w:rsid w:val="009237AF"/>
    <w:rsid w:val="009479CC"/>
    <w:rsid w:val="009712DC"/>
    <w:rsid w:val="00972E14"/>
    <w:rsid w:val="009A3D9A"/>
    <w:rsid w:val="009B0E22"/>
    <w:rsid w:val="009C7F0B"/>
    <w:rsid w:val="009E4DC7"/>
    <w:rsid w:val="00A1734F"/>
    <w:rsid w:val="00A21E8A"/>
    <w:rsid w:val="00A35E52"/>
    <w:rsid w:val="00A4479D"/>
    <w:rsid w:val="00A50BB4"/>
    <w:rsid w:val="00A54037"/>
    <w:rsid w:val="00A7569A"/>
    <w:rsid w:val="00A75BE1"/>
    <w:rsid w:val="00A85559"/>
    <w:rsid w:val="00AA2275"/>
    <w:rsid w:val="00AA334A"/>
    <w:rsid w:val="00AA671A"/>
    <w:rsid w:val="00AC0213"/>
    <w:rsid w:val="00AC456B"/>
    <w:rsid w:val="00AC50FA"/>
    <w:rsid w:val="00AD146A"/>
    <w:rsid w:val="00AE39F4"/>
    <w:rsid w:val="00AF05F0"/>
    <w:rsid w:val="00B20BB9"/>
    <w:rsid w:val="00B32AC9"/>
    <w:rsid w:val="00B35094"/>
    <w:rsid w:val="00B7254E"/>
    <w:rsid w:val="00B903B9"/>
    <w:rsid w:val="00B90C02"/>
    <w:rsid w:val="00BA2860"/>
    <w:rsid w:val="00BD7EF7"/>
    <w:rsid w:val="00BE2C3E"/>
    <w:rsid w:val="00BE3333"/>
    <w:rsid w:val="00BE57EC"/>
    <w:rsid w:val="00BE7BAC"/>
    <w:rsid w:val="00C027AF"/>
    <w:rsid w:val="00C20A18"/>
    <w:rsid w:val="00C34E3C"/>
    <w:rsid w:val="00C357B0"/>
    <w:rsid w:val="00C3716B"/>
    <w:rsid w:val="00C41EBF"/>
    <w:rsid w:val="00C47E94"/>
    <w:rsid w:val="00C54FBC"/>
    <w:rsid w:val="00C64322"/>
    <w:rsid w:val="00C746AB"/>
    <w:rsid w:val="00CA1BAD"/>
    <w:rsid w:val="00CC7758"/>
    <w:rsid w:val="00CD2B48"/>
    <w:rsid w:val="00CD3116"/>
    <w:rsid w:val="00CE58B4"/>
    <w:rsid w:val="00CF2AE1"/>
    <w:rsid w:val="00CF4F79"/>
    <w:rsid w:val="00D16BF9"/>
    <w:rsid w:val="00D21CD8"/>
    <w:rsid w:val="00D4145D"/>
    <w:rsid w:val="00D63BD1"/>
    <w:rsid w:val="00D653C8"/>
    <w:rsid w:val="00D65EE9"/>
    <w:rsid w:val="00DB7023"/>
    <w:rsid w:val="00DC2169"/>
    <w:rsid w:val="00DD017E"/>
    <w:rsid w:val="00DD1452"/>
    <w:rsid w:val="00E0095F"/>
    <w:rsid w:val="00E03D8E"/>
    <w:rsid w:val="00E351BC"/>
    <w:rsid w:val="00E56696"/>
    <w:rsid w:val="00E64C33"/>
    <w:rsid w:val="00E81527"/>
    <w:rsid w:val="00EA2C5F"/>
    <w:rsid w:val="00EB208E"/>
    <w:rsid w:val="00EB45DE"/>
    <w:rsid w:val="00EF1A25"/>
    <w:rsid w:val="00F00A65"/>
    <w:rsid w:val="00F15B42"/>
    <w:rsid w:val="00F23EE7"/>
    <w:rsid w:val="00F3304E"/>
    <w:rsid w:val="00F40A7A"/>
    <w:rsid w:val="00F415F8"/>
    <w:rsid w:val="00F6296F"/>
    <w:rsid w:val="00F84B6E"/>
    <w:rsid w:val="00FA04F2"/>
    <w:rsid w:val="00FA31FF"/>
    <w:rsid w:val="00FA703E"/>
    <w:rsid w:val="00FB04DE"/>
    <w:rsid w:val="00FB5879"/>
    <w:rsid w:val="00FC2BB6"/>
    <w:rsid w:val="00FD37C6"/>
    <w:rsid w:val="00FE0C6F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6384779"/>
    <w:rsid w:val="07CE0CC6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6A3BE5"/>
    <w:rsid w:val="16EB1754"/>
    <w:rsid w:val="187C386A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0500D68"/>
    <w:rsid w:val="338E4110"/>
    <w:rsid w:val="3A9647EE"/>
    <w:rsid w:val="3C007F9D"/>
    <w:rsid w:val="3D7341F8"/>
    <w:rsid w:val="3E604D21"/>
    <w:rsid w:val="3FBB4E77"/>
    <w:rsid w:val="3FE61A18"/>
    <w:rsid w:val="42FA623D"/>
    <w:rsid w:val="44A63514"/>
    <w:rsid w:val="48A757A9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D33286C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6">
    <w:name w:val="Plain Text"/>
    <w:basedOn w:val="a"/>
    <w:qFormat/>
    <w:rPr>
      <w:rFonts w:ascii="宋体" w:hAnsi="Courier New" w:cs="Courier New"/>
      <w:szCs w:val="21"/>
    </w:rPr>
  </w:style>
  <w:style w:type="paragraph" w:styleId="a7">
    <w:name w:val="Balloon Text"/>
    <w:basedOn w:val="a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a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annotation subject"/>
    <w:basedOn w:val="a4"/>
    <w:next w:val="a4"/>
    <w:qFormat/>
    <w:rPr>
      <w:b/>
      <w:bCs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6">
    <w:name w:val="Plain Text"/>
    <w:basedOn w:val="a"/>
    <w:qFormat/>
    <w:rPr>
      <w:rFonts w:ascii="宋体" w:hAnsi="Courier New" w:cs="Courier New"/>
      <w:szCs w:val="21"/>
    </w:rPr>
  </w:style>
  <w:style w:type="paragraph" w:styleId="a7">
    <w:name w:val="Balloon Text"/>
    <w:basedOn w:val="a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a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annotation subject"/>
    <w:basedOn w:val="a4"/>
    <w:next w:val="a4"/>
    <w:qFormat/>
    <w:rPr>
      <w:b/>
      <w:bCs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496</TotalTime>
  <Pages>15</Pages>
  <Words>1901</Words>
  <Characters>10836</Characters>
  <Application>Microsoft Office Word</Application>
  <DocSecurity>0</DocSecurity>
  <Lines>90</Lines>
  <Paragraphs>25</Paragraphs>
  <ScaleCrop>false</ScaleCrop>
  <Company>itcast</Company>
  <LinksUpToDate>false</LinksUpToDate>
  <CharactersWithSpaces>12712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莫凡</cp:lastModifiedBy>
  <cp:revision>149</cp:revision>
  <cp:lastPrinted>2411-12-31T15:59:00Z</cp:lastPrinted>
  <dcterms:created xsi:type="dcterms:W3CDTF">2017-02-15T06:44:00Z</dcterms:created>
  <dcterms:modified xsi:type="dcterms:W3CDTF">2019-06-17T14:08:00Z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